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5DC" w:rsidRPr="00C065DC" w:rsidRDefault="00C065DC" w:rsidP="00D97334">
      <w:pPr>
        <w:ind w:right="-45"/>
        <w:jc w:val="right"/>
        <w:rPr>
          <w:b/>
          <w:bCs/>
          <w:caps/>
          <w:noProof/>
          <w:lang w:val="en-GB" w:eastAsia="en-GB"/>
        </w:rPr>
      </w:pPr>
      <w:r>
        <w:rPr>
          <w:b/>
          <w:bCs/>
          <w:caps/>
        </w:rPr>
        <w:t xml:space="preserve">     </w:t>
      </w:r>
      <w:r w:rsidR="00587F17">
        <w:rPr>
          <w:b/>
          <w:bCs/>
          <w:caps/>
        </w:rPr>
        <w:t xml:space="preserve">       </w:t>
      </w:r>
      <w:r w:rsidR="007D5E6F" w:rsidRPr="00610016">
        <w:rPr>
          <w:b/>
          <w:bCs/>
          <w:cap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BB01FED" wp14:editId="7EC57D91">
                <wp:simplePos x="0" y="0"/>
                <wp:positionH relativeFrom="column">
                  <wp:posOffset>-11430</wp:posOffset>
                </wp:positionH>
                <wp:positionV relativeFrom="paragraph">
                  <wp:posOffset>667385</wp:posOffset>
                </wp:positionV>
                <wp:extent cx="1771650" cy="52387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E6F" w:rsidRPr="00610016" w:rsidRDefault="007D5E6F" w:rsidP="007D5E6F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610016">
                              <w:rPr>
                                <w:rFonts w:asciiTheme="minorHAnsi" w:hAnsiTheme="minorHAnsi"/>
                              </w:rPr>
                              <w:t>Practice C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9pt;margin-top:52.55pt;width:139.5pt;height:41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">
                <v:textbox>
                  <w:txbxContent>
                    <w:p w:rsidR="007D5E6F" w:rsidRPr="00610016" w:rsidRDefault="007D5E6F" w:rsidP="007D5E6F">
                      <w:pPr>
                        <w:rPr>
                          <w:rFonts w:asciiTheme="minorHAnsi" w:hAnsiTheme="minorHAnsi"/>
                        </w:rPr>
                      </w:pPr>
                      <w:r w:rsidRPr="00610016">
                        <w:rPr>
                          <w:rFonts w:asciiTheme="minorHAnsi" w:hAnsiTheme="minorHAnsi"/>
                        </w:rPr>
                        <w:t>Practice C code</w:t>
                      </w:r>
                    </w:p>
                  </w:txbxContent>
                </v:textbox>
              </v:shape>
            </w:pict>
          </mc:Fallback>
        </mc:AlternateContent>
      </w:r>
      <w:r w:rsidR="00587F17">
        <w:rPr>
          <w:b/>
          <w:bCs/>
          <w:caps/>
        </w:rPr>
        <w:t xml:space="preserve">           </w:t>
      </w:r>
      <w:r w:rsidR="00576F59">
        <w:rPr>
          <w:b/>
          <w:bCs/>
          <w:caps/>
        </w:rPr>
        <w:t xml:space="preserve">                                               </w:t>
      </w:r>
      <w:bookmarkStart w:id="0" w:name="_GoBack"/>
      <w:bookmarkEnd w:id="0"/>
      <w:r w:rsidR="00576F59">
        <w:rPr>
          <w:b/>
          <w:bCs/>
          <w:caps/>
        </w:rPr>
        <w:t xml:space="preserve">                              </w:t>
      </w:r>
      <w:r w:rsidR="00D97334" w:rsidRPr="00C065DC">
        <w:rPr>
          <w:b/>
          <w:bCs/>
          <w:caps/>
          <w:noProof/>
          <w:lang w:val="en-GB" w:eastAsia="en-GB"/>
        </w:rPr>
        <w:drawing>
          <wp:inline distT="0" distB="0" distL="0" distR="0">
            <wp:extent cx="2555102" cy="968188"/>
            <wp:effectExtent l="19050" t="0" r="0" b="0"/>
            <wp:docPr id="2" name="Picture 1" descr="X:\Cardiovascular Sciences\WebAccess\BRU\Admin\LOGOS\NIH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Cardiovascular Sciences\WebAccess\BRU\Admin\LOGOS\NIH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102" cy="96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6F59">
        <w:rPr>
          <w:b/>
          <w:bCs/>
          <w:caps/>
        </w:rPr>
        <w:t xml:space="preserve">     </w:t>
      </w:r>
    </w:p>
    <w:p w:rsidR="00315F03" w:rsidRPr="00C065DC" w:rsidRDefault="009F0661" w:rsidP="00C065DC">
      <w:pPr>
        <w:ind w:right="-45"/>
        <w:rPr>
          <w:b/>
          <w:bCs/>
          <w:caps/>
        </w:rPr>
      </w:pPr>
      <w:r>
        <w:rPr>
          <w:rFonts w:asciiTheme="minorHAnsi" w:hAnsiTheme="minorHAnsi" w:cs="Frutiger-Light"/>
          <w:noProof/>
          <w:color w:val="231F20"/>
          <w:sz w:val="14"/>
          <w:szCs w:val="14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3956050</wp:posOffset>
                </wp:positionH>
                <wp:positionV relativeFrom="paragraph">
                  <wp:posOffset>128270</wp:posOffset>
                </wp:positionV>
                <wp:extent cx="2559050" cy="1190625"/>
                <wp:effectExtent l="12700" t="13970" r="9525" b="5080"/>
                <wp:wrapNone/>
                <wp:docPr id="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5590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9B6" w:rsidRDefault="00DD19B6" w:rsidP="00C065DC">
                            <w:pPr>
                              <w:pStyle w:val="Heading7"/>
                              <w:ind w:right="-114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Patient name, address, Date of Birth </w:t>
                            </w:r>
                            <w:r>
                              <w:rPr>
                                <w:i w:val="0"/>
                                <w:iCs w:val="0"/>
                                <w:sz w:val="16"/>
                              </w:rPr>
                              <w:t>(or ID label)</w:t>
                            </w:r>
                            <w:r>
                              <w:rPr>
                                <w:i w:val="0"/>
                                <w:iCs w:val="0"/>
                                <w:sz w:val="16"/>
                              </w:rPr>
                              <w:br/>
                            </w:r>
                          </w:p>
                          <w:p w:rsidR="00DD19B6" w:rsidRDefault="00DD19B6" w:rsidP="00874FE8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DD19B6" w:rsidRDefault="00DD19B6" w:rsidP="00874FE8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DD19B6" w:rsidRDefault="00DD19B6" w:rsidP="00874FE8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DD19B6" w:rsidRDefault="00DD19B6" w:rsidP="00874FE8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DD19B6" w:rsidRPr="00874FE8" w:rsidRDefault="00DD19B6" w:rsidP="00874FE8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874FE8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GB"/>
                              </w:rPr>
                              <w:t>Study Number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GB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311.5pt;margin-top:10.1pt;width:201.5pt;height:93.7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">
                <v:stroke dashstyle="1 1" endcap="round"/>
                <v:textbox>
                  <w:txbxContent>
                    <w:p w:rsidR="004B5647" w:rsidRDefault="004B5647" w:rsidP="00C065DC">
                      <w:pPr>
                        <w:pStyle w:val="Heading7"/>
                        <w:ind w:right="-114"/>
                        <w:rPr>
                          <w:i w:val="0"/>
                          <w:iCs w:val="0"/>
                        </w:rPr>
                      </w:pPr>
                      <w:r>
                        <w:rPr>
                          <w:sz w:val="16"/>
                        </w:rPr>
                        <w:t xml:space="preserve">Patient name, address, Date of Birth </w:t>
                      </w:r>
                      <w:r>
                        <w:rPr>
                          <w:i w:val="0"/>
                          <w:iCs w:val="0"/>
                          <w:sz w:val="16"/>
                        </w:rPr>
                        <w:t>(or ID label)</w:t>
                      </w:r>
                      <w:r>
                        <w:rPr>
                          <w:i w:val="0"/>
                          <w:iCs w:val="0"/>
                          <w:sz w:val="16"/>
                        </w:rPr>
                        <w:br/>
                      </w:r>
                    </w:p>
                    <w:p w:rsidR="004B5647" w:rsidRDefault="004B5647" w:rsidP="00874FE8">
                      <w:pPr>
                        <w:rPr>
                          <w:lang w:val="en-GB"/>
                        </w:rPr>
                      </w:pPr>
                    </w:p>
                    <w:p w:rsidR="004B5647" w:rsidRDefault="004B5647" w:rsidP="00874FE8">
                      <w:pPr>
                        <w:rPr>
                          <w:lang w:val="en-GB"/>
                        </w:rPr>
                      </w:pPr>
                    </w:p>
                    <w:p w:rsidR="004B5647" w:rsidRDefault="004B5647" w:rsidP="00874FE8">
                      <w:pPr>
                        <w:rPr>
                          <w:lang w:val="en-GB"/>
                        </w:rPr>
                      </w:pPr>
                    </w:p>
                    <w:p w:rsidR="004B5647" w:rsidRDefault="004B5647" w:rsidP="00874FE8">
                      <w:pPr>
                        <w:rPr>
                          <w:lang w:val="en-GB"/>
                        </w:rPr>
                      </w:pPr>
                    </w:p>
                    <w:p w:rsidR="004B5647" w:rsidRPr="00874FE8" w:rsidRDefault="004B5647" w:rsidP="00874FE8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n-GB"/>
                        </w:rPr>
                      </w:pPr>
                      <w:r w:rsidRPr="00874FE8"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n-GB"/>
                        </w:rPr>
                        <w:t>Study Number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n-GB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="00576F59">
        <w:rPr>
          <w:rFonts w:asciiTheme="minorHAnsi" w:hAnsiTheme="minorHAnsi" w:cs="Frutiger-Light"/>
          <w:color w:val="231F20"/>
          <w:sz w:val="14"/>
          <w:szCs w:val="14"/>
          <w:lang w:eastAsia="en-GB"/>
        </w:rPr>
        <w:t xml:space="preserve">              </w:t>
      </w:r>
      <w:r w:rsidR="00315F03">
        <w:rPr>
          <w:rFonts w:asciiTheme="minorHAnsi" w:hAnsiTheme="minorHAnsi" w:cs="Frutiger-Light"/>
          <w:color w:val="231F20"/>
          <w:sz w:val="14"/>
          <w:szCs w:val="14"/>
          <w:lang w:eastAsia="en-GB"/>
        </w:rPr>
        <w:t xml:space="preserve">                         </w:t>
      </w:r>
    </w:p>
    <w:p w:rsidR="00315F03" w:rsidRDefault="00315F03" w:rsidP="00315F03">
      <w:pPr>
        <w:autoSpaceDE w:val="0"/>
        <w:autoSpaceDN w:val="0"/>
        <w:adjustRightInd w:val="0"/>
        <w:ind w:left="720"/>
        <w:rPr>
          <w:rFonts w:asciiTheme="minorHAnsi" w:hAnsiTheme="minorHAnsi" w:cs="Frutiger-Light"/>
          <w:color w:val="231F20"/>
          <w:sz w:val="14"/>
          <w:szCs w:val="14"/>
          <w:lang w:eastAsia="en-GB"/>
        </w:rPr>
      </w:pPr>
      <w:r>
        <w:rPr>
          <w:rFonts w:asciiTheme="minorHAnsi" w:hAnsiTheme="minorHAnsi" w:cs="Frutiger-Light"/>
          <w:color w:val="231F20"/>
          <w:sz w:val="14"/>
          <w:szCs w:val="14"/>
          <w:lang w:eastAsia="en-GB"/>
        </w:rPr>
        <w:t xml:space="preserve">        </w:t>
      </w:r>
    </w:p>
    <w:p w:rsidR="007A60FE" w:rsidRDefault="007A60FE" w:rsidP="00D97334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The GENVASC Study</w:t>
      </w:r>
    </w:p>
    <w:p w:rsidR="00D97334" w:rsidRPr="00D97334" w:rsidRDefault="00D97334" w:rsidP="00D97334">
      <w:pPr>
        <w:rPr>
          <w:rFonts w:asciiTheme="minorHAnsi" w:hAnsiTheme="minorHAnsi"/>
          <w:b/>
        </w:rPr>
      </w:pPr>
      <w:r w:rsidRPr="00D97334">
        <w:rPr>
          <w:rFonts w:asciiTheme="minorHAnsi" w:hAnsiTheme="minorHAnsi"/>
          <w:b/>
        </w:rPr>
        <w:t>GENETICS AND THE VASCULAR HEALTH CHECK PROGRAMME</w:t>
      </w:r>
    </w:p>
    <w:p w:rsidR="00D97334" w:rsidRPr="00D97334" w:rsidRDefault="00D97334" w:rsidP="00D97334">
      <w:pPr>
        <w:rPr>
          <w:rFonts w:asciiTheme="minorHAnsi" w:hAnsiTheme="minorHAnsi"/>
          <w:b/>
        </w:rPr>
      </w:pPr>
    </w:p>
    <w:p w:rsidR="00580A47" w:rsidRPr="00DD7A77" w:rsidRDefault="00580A47" w:rsidP="00A336B7">
      <w:pPr>
        <w:spacing w:line="120" w:lineRule="auto"/>
        <w:rPr>
          <w:rFonts w:ascii="Calibri" w:hAnsi="Calibri"/>
          <w:sz w:val="18"/>
          <w:szCs w:val="18"/>
          <w:lang w:val="en-GB"/>
        </w:rPr>
      </w:pPr>
    </w:p>
    <w:p w:rsidR="002A347C" w:rsidRDefault="002A347C" w:rsidP="00B21D35">
      <w:pPr>
        <w:rPr>
          <w:rStyle w:val="Heading8Char"/>
          <w:rFonts w:asciiTheme="minorHAnsi" w:hAnsiTheme="minorHAnsi"/>
          <w:sz w:val="24"/>
          <w:szCs w:val="24"/>
        </w:rPr>
      </w:pPr>
    </w:p>
    <w:p w:rsidR="009031DF" w:rsidRDefault="001016DC" w:rsidP="009031DF">
      <w:pPr>
        <w:rPr>
          <w:rStyle w:val="Heading8Char"/>
          <w:rFonts w:asciiTheme="minorHAnsi" w:hAnsiTheme="minorHAnsi"/>
          <w:sz w:val="24"/>
          <w:szCs w:val="24"/>
        </w:rPr>
      </w:pPr>
      <w:r w:rsidRPr="00B21D35">
        <w:rPr>
          <w:rStyle w:val="Heading8Char"/>
          <w:rFonts w:asciiTheme="minorHAnsi" w:hAnsiTheme="minorHAnsi"/>
          <w:sz w:val="24"/>
          <w:szCs w:val="24"/>
        </w:rPr>
        <w:t>CONSENT SHEET</w:t>
      </w:r>
      <w:r w:rsidR="00FF1C9F" w:rsidRPr="00B21D35">
        <w:rPr>
          <w:rStyle w:val="Heading8Char"/>
          <w:rFonts w:asciiTheme="minorHAnsi" w:hAnsiTheme="minorHAnsi"/>
          <w:sz w:val="24"/>
          <w:szCs w:val="24"/>
        </w:rPr>
        <w:t xml:space="preserve"> FOR </w:t>
      </w:r>
      <w:r w:rsidR="00FF1C9F" w:rsidRPr="00D573B9">
        <w:rPr>
          <w:rStyle w:val="Heading8Char"/>
          <w:rFonts w:asciiTheme="minorHAnsi" w:hAnsiTheme="minorHAnsi"/>
          <w:sz w:val="24"/>
          <w:szCs w:val="24"/>
        </w:rPr>
        <w:t>PA</w:t>
      </w:r>
      <w:r w:rsidR="00750380" w:rsidRPr="00D573B9">
        <w:rPr>
          <w:rStyle w:val="Heading8Char"/>
          <w:rFonts w:asciiTheme="minorHAnsi" w:hAnsiTheme="minorHAnsi"/>
          <w:sz w:val="24"/>
          <w:szCs w:val="24"/>
        </w:rPr>
        <w:t>RTICIPANTS</w:t>
      </w:r>
      <w:r w:rsidR="0052479A" w:rsidRPr="00D573B9">
        <w:rPr>
          <w:rStyle w:val="Heading8Char"/>
          <w:rFonts w:asciiTheme="minorHAnsi" w:hAnsiTheme="minorHAnsi"/>
          <w:sz w:val="24"/>
          <w:szCs w:val="24"/>
        </w:rPr>
        <w:t xml:space="preserve"> </w:t>
      </w:r>
    </w:p>
    <w:p w:rsidR="00D97334" w:rsidRPr="00734A7E" w:rsidRDefault="00E44A69" w:rsidP="009031DF">
      <w:pPr>
        <w:rPr>
          <w:rStyle w:val="Heading8Char"/>
          <w:rFonts w:asciiTheme="minorHAnsi" w:hAnsiTheme="minorHAnsi"/>
          <w:sz w:val="24"/>
          <w:szCs w:val="24"/>
        </w:rPr>
      </w:pPr>
      <w:r w:rsidRPr="00734A7E">
        <w:rPr>
          <w:rStyle w:val="Heading8Char"/>
          <w:rFonts w:asciiTheme="minorHAnsi" w:hAnsiTheme="minorHAnsi"/>
          <w:sz w:val="24"/>
          <w:szCs w:val="24"/>
        </w:rPr>
        <w:t>4</w:t>
      </w:r>
      <w:r w:rsidR="001C2477" w:rsidRPr="00734A7E">
        <w:rPr>
          <w:rStyle w:val="Heading8Char"/>
          <w:rFonts w:asciiTheme="minorHAnsi" w:hAnsiTheme="minorHAnsi"/>
          <w:sz w:val="24"/>
          <w:szCs w:val="24"/>
        </w:rPr>
        <w:t>.</w:t>
      </w:r>
      <w:r w:rsidR="009031DF" w:rsidRPr="00734A7E">
        <w:rPr>
          <w:rStyle w:val="Heading8Char"/>
          <w:rFonts w:asciiTheme="minorHAnsi" w:hAnsiTheme="minorHAnsi"/>
          <w:sz w:val="24"/>
          <w:szCs w:val="24"/>
        </w:rPr>
        <w:t xml:space="preserve">2 </w:t>
      </w:r>
      <w:r w:rsidR="001C2477" w:rsidRPr="00734A7E">
        <w:rPr>
          <w:rStyle w:val="Heading8Char"/>
          <w:rFonts w:asciiTheme="minorHAnsi" w:hAnsiTheme="minorHAnsi"/>
          <w:sz w:val="24"/>
          <w:szCs w:val="24"/>
        </w:rPr>
        <w:t>(</w:t>
      </w:r>
      <w:r w:rsidR="009031DF" w:rsidRPr="00734A7E">
        <w:rPr>
          <w:rStyle w:val="Heading8Char"/>
          <w:rFonts w:asciiTheme="minorHAnsi" w:hAnsiTheme="minorHAnsi"/>
          <w:sz w:val="24"/>
          <w:szCs w:val="24"/>
        </w:rPr>
        <w:t>12</w:t>
      </w:r>
      <w:r w:rsidR="008D099D" w:rsidRPr="00734A7E">
        <w:rPr>
          <w:rStyle w:val="Heading8Char"/>
          <w:rFonts w:asciiTheme="minorHAnsi" w:hAnsiTheme="minorHAnsi"/>
          <w:sz w:val="24"/>
          <w:szCs w:val="24"/>
          <w:vertAlign w:val="superscript"/>
        </w:rPr>
        <w:t>th</w:t>
      </w:r>
      <w:r w:rsidR="008D099D" w:rsidRPr="00734A7E">
        <w:rPr>
          <w:rStyle w:val="Heading8Char"/>
          <w:rFonts w:asciiTheme="minorHAnsi" w:hAnsiTheme="minorHAnsi"/>
          <w:sz w:val="24"/>
          <w:szCs w:val="24"/>
        </w:rPr>
        <w:t xml:space="preserve"> </w:t>
      </w:r>
      <w:r w:rsidR="009031DF" w:rsidRPr="00734A7E">
        <w:rPr>
          <w:rStyle w:val="Heading8Char"/>
          <w:rFonts w:asciiTheme="minorHAnsi" w:hAnsiTheme="minorHAnsi"/>
          <w:sz w:val="24"/>
          <w:szCs w:val="24"/>
        </w:rPr>
        <w:t>September 2013</w:t>
      </w:r>
      <w:r w:rsidR="001C2477" w:rsidRPr="00734A7E">
        <w:rPr>
          <w:rStyle w:val="Heading8Char"/>
          <w:rFonts w:asciiTheme="minorHAnsi" w:hAnsiTheme="minorHAnsi"/>
          <w:sz w:val="24"/>
          <w:szCs w:val="24"/>
        </w:rPr>
        <w:t>)</w:t>
      </w:r>
    </w:p>
    <w:p w:rsidR="00D97334" w:rsidRPr="00734A7E" w:rsidRDefault="00D97334" w:rsidP="00B21D35">
      <w:pPr>
        <w:rPr>
          <w:rStyle w:val="Heading8Char"/>
          <w:rFonts w:asciiTheme="minorHAnsi" w:hAnsiTheme="minorHAnsi"/>
          <w:sz w:val="24"/>
          <w:szCs w:val="24"/>
        </w:rPr>
      </w:pPr>
    </w:p>
    <w:p w:rsidR="002A347C" w:rsidRPr="00734A7E" w:rsidRDefault="00580A47" w:rsidP="00B21D35">
      <w:pPr>
        <w:rPr>
          <w:rFonts w:asciiTheme="minorHAnsi" w:hAnsiTheme="minorHAnsi"/>
          <w:sz w:val="20"/>
          <w:szCs w:val="20"/>
        </w:rPr>
      </w:pPr>
      <w:r w:rsidRPr="00734A7E">
        <w:rPr>
          <w:rStyle w:val="Heading8Char"/>
          <w:sz w:val="24"/>
          <w:szCs w:val="24"/>
        </w:rPr>
        <w:br/>
      </w:r>
    </w:p>
    <w:p w:rsidR="00580A47" w:rsidRPr="00734A7E" w:rsidRDefault="005C73A4" w:rsidP="00A336B7">
      <w:pPr>
        <w:jc w:val="right"/>
        <w:rPr>
          <w:rFonts w:ascii="Calibri" w:hAnsi="Calibri" w:cs="Arial"/>
          <w:b/>
          <w:bCs/>
          <w:sz w:val="20"/>
          <w:szCs w:val="20"/>
        </w:rPr>
      </w:pPr>
      <w:r w:rsidRPr="00734A7E">
        <w:rPr>
          <w:rFonts w:ascii="Calibri" w:hAnsi="Calibri" w:cs="Arial"/>
          <w:b/>
          <w:bCs/>
          <w:sz w:val="20"/>
          <w:szCs w:val="20"/>
        </w:rPr>
        <w:t xml:space="preserve">Please </w:t>
      </w:r>
      <w:r w:rsidR="00E321F6" w:rsidRPr="00734A7E">
        <w:rPr>
          <w:rFonts w:ascii="Calibri" w:hAnsi="Calibri" w:cs="Arial"/>
          <w:b/>
          <w:bCs/>
          <w:sz w:val="20"/>
          <w:szCs w:val="20"/>
          <w:u w:val="single"/>
        </w:rPr>
        <w:t>initial</w:t>
      </w:r>
      <w:r w:rsidR="00A336B7" w:rsidRPr="00734A7E">
        <w:rPr>
          <w:rFonts w:ascii="Calibri" w:hAnsi="Calibri" w:cs="Arial"/>
          <w:b/>
          <w:bCs/>
          <w:sz w:val="20"/>
          <w:szCs w:val="20"/>
        </w:rPr>
        <w:t xml:space="preserve"> the statement</w:t>
      </w:r>
      <w:r w:rsidRPr="00734A7E">
        <w:rPr>
          <w:rFonts w:ascii="Calibri" w:hAnsi="Calibri" w:cs="Arial"/>
          <w:b/>
          <w:bCs/>
          <w:sz w:val="20"/>
          <w:szCs w:val="20"/>
        </w:rPr>
        <w:t>s</w:t>
      </w:r>
      <w:r w:rsidR="00A336B7" w:rsidRPr="00734A7E">
        <w:rPr>
          <w:rFonts w:ascii="Calibri" w:hAnsi="Calibri" w:cs="Arial"/>
          <w:b/>
          <w:bCs/>
          <w:sz w:val="20"/>
          <w:szCs w:val="20"/>
        </w:rPr>
        <w:t xml:space="preserve"> to indicate you agree</w:t>
      </w:r>
    </w:p>
    <w:p w:rsidR="005C73A4" w:rsidRPr="00734A7E" w:rsidRDefault="005C73A4" w:rsidP="00A336B7">
      <w:pPr>
        <w:jc w:val="right"/>
        <w:rPr>
          <w:rFonts w:ascii="Calibri" w:hAnsi="Calibri" w:cs="Arial"/>
          <w:bCs/>
          <w:sz w:val="20"/>
          <w:szCs w:val="20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8363"/>
        <w:gridCol w:w="1559"/>
      </w:tblGrid>
      <w:tr w:rsidR="00157970" w:rsidRPr="00A336B7" w:rsidTr="004B5647">
        <w:trPr>
          <w:trHeight w:val="499"/>
        </w:trPr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</w:tcPr>
          <w:p w:rsidR="00157970" w:rsidRPr="00734A7E" w:rsidRDefault="00157970" w:rsidP="00157970">
            <w:pPr>
              <w:rPr>
                <w:rFonts w:ascii="Calibri" w:hAnsi="Calibri"/>
                <w:sz w:val="20"/>
                <w:szCs w:val="20"/>
              </w:rPr>
            </w:pPr>
            <w:r w:rsidRPr="00734A7E">
              <w:rPr>
                <w:rFonts w:ascii="Calibri" w:hAnsi="Calibri"/>
                <w:sz w:val="20"/>
                <w:szCs w:val="20"/>
              </w:rPr>
              <w:t>1.</w:t>
            </w:r>
          </w:p>
        </w:tc>
        <w:tc>
          <w:tcPr>
            <w:tcW w:w="83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970" w:rsidRPr="00D573B9" w:rsidRDefault="00D61FF0" w:rsidP="008E5325">
            <w:pPr>
              <w:ind w:right="34"/>
              <w:rPr>
                <w:rFonts w:ascii="Calibri" w:hAnsi="Calibri"/>
                <w:sz w:val="20"/>
                <w:szCs w:val="20"/>
              </w:rPr>
            </w:pPr>
            <w:r w:rsidRPr="00734A7E">
              <w:rPr>
                <w:rFonts w:ascii="Calibri" w:hAnsi="Calibri"/>
                <w:sz w:val="20"/>
                <w:szCs w:val="20"/>
              </w:rPr>
              <w:t>I have read and understo</w:t>
            </w:r>
            <w:r w:rsidR="00750380" w:rsidRPr="00734A7E">
              <w:rPr>
                <w:rFonts w:ascii="Calibri" w:hAnsi="Calibri"/>
                <w:sz w:val="20"/>
                <w:szCs w:val="20"/>
              </w:rPr>
              <w:t xml:space="preserve">od the </w:t>
            </w:r>
            <w:r w:rsidR="00EC6B24" w:rsidRPr="00734A7E">
              <w:rPr>
                <w:rFonts w:ascii="Calibri" w:hAnsi="Calibri"/>
                <w:sz w:val="20"/>
                <w:szCs w:val="20"/>
              </w:rPr>
              <w:t xml:space="preserve">Abbreviated </w:t>
            </w:r>
            <w:r w:rsidR="00E44A69" w:rsidRPr="00734A7E">
              <w:rPr>
                <w:rFonts w:ascii="Calibri" w:hAnsi="Calibri"/>
                <w:sz w:val="20"/>
                <w:szCs w:val="20"/>
              </w:rPr>
              <w:t xml:space="preserve">Participant Information Sheet version </w:t>
            </w:r>
            <w:r w:rsidR="009031DF" w:rsidRPr="00734A7E">
              <w:rPr>
                <w:rFonts w:ascii="Calibri" w:hAnsi="Calibri"/>
                <w:sz w:val="20"/>
                <w:szCs w:val="20"/>
              </w:rPr>
              <w:t>3</w:t>
            </w:r>
            <w:r w:rsidR="00E44A69" w:rsidRPr="00734A7E">
              <w:rPr>
                <w:rFonts w:ascii="Calibri" w:hAnsi="Calibri"/>
                <w:sz w:val="20"/>
                <w:szCs w:val="20"/>
              </w:rPr>
              <w:t xml:space="preserve">.0 dated </w:t>
            </w:r>
            <w:r w:rsidR="009031DF" w:rsidRPr="00734A7E">
              <w:rPr>
                <w:rFonts w:ascii="Calibri" w:hAnsi="Calibri"/>
                <w:sz w:val="20"/>
                <w:szCs w:val="20"/>
              </w:rPr>
              <w:t>12</w:t>
            </w:r>
            <w:r w:rsidR="008D099D" w:rsidRPr="00734A7E">
              <w:rPr>
                <w:rFonts w:ascii="Calibri" w:hAnsi="Calibri"/>
                <w:sz w:val="20"/>
                <w:szCs w:val="20"/>
                <w:vertAlign w:val="superscript"/>
              </w:rPr>
              <w:t>th</w:t>
            </w:r>
            <w:r w:rsidR="008D099D" w:rsidRPr="00734A7E">
              <w:rPr>
                <w:rFonts w:ascii="Calibri" w:hAnsi="Calibri"/>
                <w:sz w:val="20"/>
                <w:szCs w:val="20"/>
              </w:rPr>
              <w:t xml:space="preserve"> </w:t>
            </w:r>
            <w:r w:rsidR="009031DF" w:rsidRPr="00734A7E">
              <w:rPr>
                <w:rFonts w:ascii="Calibri" w:hAnsi="Calibri"/>
                <w:sz w:val="20"/>
                <w:szCs w:val="20"/>
              </w:rPr>
              <w:t>September</w:t>
            </w:r>
            <w:r w:rsidR="008D099D" w:rsidRPr="00734A7E">
              <w:rPr>
                <w:rFonts w:ascii="Calibri" w:hAnsi="Calibri"/>
                <w:sz w:val="20"/>
                <w:szCs w:val="20"/>
              </w:rPr>
              <w:t xml:space="preserve"> 201</w:t>
            </w:r>
            <w:r w:rsidR="008E5325" w:rsidRPr="00734A7E">
              <w:rPr>
                <w:rFonts w:ascii="Calibri" w:hAnsi="Calibri"/>
                <w:sz w:val="20"/>
                <w:szCs w:val="20"/>
              </w:rPr>
              <w:t>3</w:t>
            </w:r>
            <w:r w:rsidR="008D099D" w:rsidRPr="00734A7E">
              <w:rPr>
                <w:rFonts w:ascii="Calibri" w:hAnsi="Calibri"/>
                <w:sz w:val="20"/>
                <w:szCs w:val="20"/>
              </w:rPr>
              <w:t xml:space="preserve"> </w:t>
            </w:r>
            <w:r w:rsidR="00E44A69" w:rsidRPr="00734A7E">
              <w:rPr>
                <w:rFonts w:ascii="Calibri" w:hAnsi="Calibri"/>
                <w:sz w:val="20"/>
                <w:szCs w:val="20"/>
              </w:rPr>
              <w:t xml:space="preserve">and been given the </w:t>
            </w:r>
            <w:r w:rsidR="00750380" w:rsidRPr="00734A7E">
              <w:rPr>
                <w:rFonts w:ascii="Calibri" w:hAnsi="Calibri"/>
                <w:sz w:val="20"/>
                <w:szCs w:val="20"/>
              </w:rPr>
              <w:t xml:space="preserve">Participant Information </w:t>
            </w:r>
            <w:r w:rsidR="00750380" w:rsidRPr="00734A7E">
              <w:rPr>
                <w:rFonts w:ascii="Calibri" w:hAnsi="Calibri"/>
                <w:sz w:val="20"/>
                <w:szCs w:val="20"/>
                <w:u w:val="single"/>
              </w:rPr>
              <w:t>Leaflet</w:t>
            </w:r>
            <w:r w:rsidR="0052479A" w:rsidRPr="00734A7E">
              <w:rPr>
                <w:rFonts w:ascii="Calibri" w:hAnsi="Calibri"/>
                <w:sz w:val="20"/>
                <w:szCs w:val="20"/>
                <w:u w:val="single"/>
              </w:rPr>
              <w:t xml:space="preserve"> version</w:t>
            </w:r>
            <w:r w:rsidR="009031DF" w:rsidRPr="00734A7E">
              <w:rPr>
                <w:rFonts w:ascii="Calibri" w:hAnsi="Calibri"/>
                <w:sz w:val="20"/>
                <w:szCs w:val="20"/>
                <w:u w:val="single"/>
              </w:rPr>
              <w:t xml:space="preserve"> 4</w:t>
            </w:r>
            <w:r w:rsidR="00D97334" w:rsidRPr="00734A7E">
              <w:rPr>
                <w:rFonts w:ascii="Calibri" w:hAnsi="Calibri"/>
                <w:sz w:val="20"/>
                <w:szCs w:val="20"/>
                <w:u w:val="single"/>
              </w:rPr>
              <w:t>.0</w:t>
            </w:r>
            <w:r w:rsidRPr="00734A7E">
              <w:rPr>
                <w:rFonts w:ascii="Calibri" w:hAnsi="Calibri"/>
                <w:sz w:val="20"/>
                <w:szCs w:val="20"/>
                <w:u w:val="single"/>
              </w:rPr>
              <w:t xml:space="preserve"> dated </w:t>
            </w:r>
            <w:r w:rsidR="009031DF" w:rsidRPr="00734A7E">
              <w:rPr>
                <w:rFonts w:ascii="Calibri" w:hAnsi="Calibri"/>
                <w:sz w:val="20"/>
                <w:szCs w:val="20"/>
                <w:u w:val="single"/>
              </w:rPr>
              <w:t>12</w:t>
            </w:r>
            <w:r w:rsidR="0052479A" w:rsidRPr="00734A7E">
              <w:rPr>
                <w:rFonts w:ascii="Calibri" w:hAnsi="Calibri"/>
                <w:sz w:val="20"/>
                <w:szCs w:val="20"/>
                <w:u w:val="single"/>
                <w:vertAlign w:val="superscript"/>
              </w:rPr>
              <w:t>st</w:t>
            </w:r>
            <w:r w:rsidR="0052479A" w:rsidRPr="00734A7E">
              <w:rPr>
                <w:rFonts w:ascii="Calibri" w:hAnsi="Calibri"/>
                <w:sz w:val="20"/>
                <w:szCs w:val="20"/>
                <w:u w:val="single"/>
              </w:rPr>
              <w:t xml:space="preserve"> </w:t>
            </w:r>
            <w:r w:rsidR="009031DF" w:rsidRPr="00734A7E">
              <w:rPr>
                <w:rFonts w:ascii="Calibri" w:hAnsi="Calibri"/>
                <w:sz w:val="20"/>
                <w:szCs w:val="20"/>
                <w:u w:val="single"/>
              </w:rPr>
              <w:t>September</w:t>
            </w:r>
            <w:r w:rsidR="00D97334" w:rsidRPr="00734A7E">
              <w:rPr>
                <w:rFonts w:ascii="Calibri" w:hAnsi="Calibri"/>
                <w:sz w:val="20"/>
                <w:szCs w:val="20"/>
                <w:u w:val="single"/>
              </w:rPr>
              <w:t xml:space="preserve"> 201</w:t>
            </w:r>
            <w:r w:rsidR="009031DF" w:rsidRPr="00734A7E">
              <w:rPr>
                <w:rFonts w:ascii="Calibri" w:hAnsi="Calibri"/>
                <w:sz w:val="20"/>
                <w:szCs w:val="20"/>
                <w:u w:val="single"/>
              </w:rPr>
              <w:t>3</w:t>
            </w:r>
            <w:r w:rsidRPr="00734A7E">
              <w:rPr>
                <w:rFonts w:ascii="Calibri" w:hAnsi="Calibri"/>
                <w:sz w:val="20"/>
                <w:szCs w:val="20"/>
                <w:u w:val="single"/>
              </w:rPr>
              <w:t>.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:rsidR="00157970" w:rsidRPr="00D573B9" w:rsidRDefault="00157970" w:rsidP="00157970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D61FF0" w:rsidRPr="00A336B7" w:rsidTr="004B5647">
        <w:trPr>
          <w:trHeight w:val="223"/>
        </w:trPr>
        <w:tc>
          <w:tcPr>
            <w:tcW w:w="534" w:type="dxa"/>
            <w:tcBorders>
              <w:left w:val="nil"/>
              <w:bottom w:val="single" w:sz="4" w:space="0" w:color="auto"/>
              <w:right w:val="nil"/>
            </w:tcBorders>
          </w:tcPr>
          <w:p w:rsidR="00D61FF0" w:rsidRPr="00A336B7" w:rsidRDefault="00D61FF0" w:rsidP="00D61FF0">
            <w:pPr>
              <w:ind w:right="34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nil"/>
              <w:bottom w:val="single" w:sz="4" w:space="0" w:color="auto"/>
              <w:right w:val="nil"/>
            </w:tcBorders>
          </w:tcPr>
          <w:p w:rsidR="00D61FF0" w:rsidRPr="00A336B7" w:rsidRDefault="00D61FF0" w:rsidP="00D61FF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D61FF0" w:rsidRPr="00A336B7" w:rsidRDefault="00D61FF0" w:rsidP="00157970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D61FF0" w:rsidRPr="00A336B7" w:rsidTr="004B5647">
        <w:trPr>
          <w:trHeight w:val="662"/>
        </w:trPr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</w:tcPr>
          <w:p w:rsidR="00D61FF0" w:rsidRPr="00A336B7" w:rsidRDefault="00D61FF0" w:rsidP="0015797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2.</w:t>
            </w:r>
          </w:p>
        </w:tc>
        <w:tc>
          <w:tcPr>
            <w:tcW w:w="83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F0" w:rsidRPr="00A336B7" w:rsidRDefault="00D61FF0" w:rsidP="00D77068">
            <w:pPr>
              <w:ind w:right="34"/>
              <w:rPr>
                <w:rFonts w:ascii="Calibri" w:hAnsi="Calibri"/>
                <w:sz w:val="20"/>
                <w:szCs w:val="20"/>
              </w:rPr>
            </w:pPr>
            <w:r w:rsidRPr="00A336B7">
              <w:rPr>
                <w:rFonts w:ascii="Calibri" w:hAnsi="Calibri"/>
                <w:sz w:val="20"/>
                <w:szCs w:val="20"/>
              </w:rPr>
              <w:t>I agree to donate blood samples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A336B7">
              <w:rPr>
                <w:rFonts w:ascii="Calibri" w:hAnsi="Calibri"/>
                <w:sz w:val="20"/>
                <w:szCs w:val="20"/>
              </w:rPr>
              <w:t xml:space="preserve"> </w:t>
            </w:r>
            <w:r w:rsidR="00D77068">
              <w:rPr>
                <w:rFonts w:ascii="Calibri" w:hAnsi="Calibri"/>
                <w:sz w:val="20"/>
                <w:szCs w:val="20"/>
              </w:rPr>
              <w:t xml:space="preserve">and </w:t>
            </w:r>
            <w:r w:rsidRPr="00A336B7">
              <w:rPr>
                <w:rFonts w:ascii="Calibri" w:hAnsi="Calibri"/>
                <w:sz w:val="20"/>
                <w:szCs w:val="20"/>
              </w:rPr>
              <w:t>allow</w:t>
            </w:r>
            <w:r>
              <w:rPr>
                <w:rFonts w:ascii="Calibri" w:hAnsi="Calibri"/>
                <w:sz w:val="20"/>
                <w:szCs w:val="20"/>
              </w:rPr>
              <w:t xml:space="preserve"> their use in </w:t>
            </w:r>
            <w:r w:rsidRPr="00D97334">
              <w:rPr>
                <w:rFonts w:ascii="Calibri" w:hAnsi="Calibri"/>
                <w:sz w:val="20"/>
                <w:szCs w:val="20"/>
              </w:rPr>
              <w:t>cardiovascular research</w:t>
            </w:r>
            <w:r>
              <w:rPr>
                <w:rFonts w:ascii="Calibri" w:hAnsi="Calibri"/>
                <w:sz w:val="20"/>
                <w:szCs w:val="20"/>
              </w:rPr>
              <w:t xml:space="preserve"> (including DNA research)</w:t>
            </w:r>
            <w:r w:rsidRPr="00A336B7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A336B7">
              <w:rPr>
                <w:rFonts w:ascii="Calibri" w:hAnsi="Calibri" w:cs="Arial"/>
                <w:iCs/>
                <w:sz w:val="20"/>
                <w:szCs w:val="20"/>
              </w:rPr>
              <w:t xml:space="preserve">I understand </w:t>
            </w:r>
            <w:r w:rsidRPr="00A336B7">
              <w:rPr>
                <w:rFonts w:ascii="Calibri" w:hAnsi="Calibri"/>
                <w:sz w:val="20"/>
                <w:szCs w:val="20"/>
              </w:rPr>
              <w:t xml:space="preserve">that my donation is voluntary </w:t>
            </w:r>
            <w:r>
              <w:rPr>
                <w:rFonts w:ascii="Calibri" w:hAnsi="Calibri"/>
                <w:sz w:val="20"/>
                <w:szCs w:val="20"/>
              </w:rPr>
              <w:t xml:space="preserve">and </w:t>
            </w:r>
            <w:r w:rsidRPr="00A336B7">
              <w:rPr>
                <w:rFonts w:ascii="Calibri" w:hAnsi="Calibri" w:cs="Arial"/>
                <w:iCs/>
                <w:sz w:val="20"/>
                <w:szCs w:val="20"/>
              </w:rPr>
              <w:t>that I will not receive any individual feedback</w:t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about the samples.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:rsidR="00D61FF0" w:rsidRPr="00A336B7" w:rsidRDefault="00D61FF0" w:rsidP="00157970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D61FF0" w:rsidRPr="00A336B7" w:rsidTr="004B5647">
        <w:trPr>
          <w:trHeight w:val="133"/>
        </w:trPr>
        <w:tc>
          <w:tcPr>
            <w:tcW w:w="534" w:type="dxa"/>
            <w:tcBorders>
              <w:left w:val="nil"/>
              <w:bottom w:val="single" w:sz="4" w:space="0" w:color="auto"/>
              <w:right w:val="nil"/>
            </w:tcBorders>
          </w:tcPr>
          <w:p w:rsidR="00D61FF0" w:rsidRPr="00A336B7" w:rsidRDefault="00D61FF0" w:rsidP="0015797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nil"/>
              <w:bottom w:val="single" w:sz="4" w:space="0" w:color="auto"/>
              <w:right w:val="nil"/>
            </w:tcBorders>
          </w:tcPr>
          <w:p w:rsidR="00D61FF0" w:rsidRPr="00A336B7" w:rsidRDefault="00D61FF0" w:rsidP="00157970">
            <w:pPr>
              <w:ind w:right="34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D61FF0" w:rsidRPr="00A336B7" w:rsidRDefault="00D61FF0" w:rsidP="00157970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D1B2B" w:rsidRPr="00A336B7" w:rsidTr="004D1B2B">
        <w:trPr>
          <w:trHeight w:val="133"/>
        </w:trPr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B2B" w:rsidRPr="00A336B7" w:rsidRDefault="004D1B2B" w:rsidP="0015797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3.</w:t>
            </w:r>
          </w:p>
        </w:tc>
        <w:tc>
          <w:tcPr>
            <w:tcW w:w="83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B2B" w:rsidRPr="00A336B7" w:rsidRDefault="004D1B2B" w:rsidP="00157970">
            <w:pPr>
              <w:ind w:right="34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 agree to my blood samples being stored for future cardiovascular research.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B2B" w:rsidRDefault="004D1B2B" w:rsidP="00157970">
            <w:pPr>
              <w:rPr>
                <w:rFonts w:ascii="Calibri" w:hAnsi="Calibri" w:cs="Arial"/>
                <w:sz w:val="20"/>
                <w:szCs w:val="20"/>
              </w:rPr>
            </w:pPr>
          </w:p>
          <w:p w:rsidR="004D1B2B" w:rsidRPr="00A336B7" w:rsidRDefault="004D1B2B" w:rsidP="00157970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D1B2B" w:rsidRPr="00A336B7" w:rsidTr="004B5647">
        <w:trPr>
          <w:trHeight w:val="133"/>
        </w:trPr>
        <w:tc>
          <w:tcPr>
            <w:tcW w:w="534" w:type="dxa"/>
            <w:tcBorders>
              <w:left w:val="nil"/>
              <w:bottom w:val="single" w:sz="4" w:space="0" w:color="auto"/>
              <w:right w:val="nil"/>
            </w:tcBorders>
          </w:tcPr>
          <w:p w:rsidR="004D1B2B" w:rsidRPr="00A336B7" w:rsidRDefault="004D1B2B" w:rsidP="0015797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nil"/>
              <w:bottom w:val="single" w:sz="4" w:space="0" w:color="auto"/>
              <w:right w:val="nil"/>
            </w:tcBorders>
          </w:tcPr>
          <w:p w:rsidR="004D1B2B" w:rsidRPr="00A336B7" w:rsidRDefault="004D1B2B" w:rsidP="00157970">
            <w:pPr>
              <w:ind w:right="34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D1B2B" w:rsidRPr="00A336B7" w:rsidRDefault="004D1B2B" w:rsidP="00157970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61FF0" w:rsidRPr="00A336B7" w:rsidTr="004B5647">
        <w:trPr>
          <w:trHeight w:val="453"/>
        </w:trPr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</w:tcPr>
          <w:p w:rsidR="00D61FF0" w:rsidRPr="00A336B7" w:rsidRDefault="004D1B2B" w:rsidP="0015797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</w:t>
            </w:r>
            <w:r w:rsidR="00D61FF0" w:rsidRPr="00A336B7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83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F0" w:rsidRPr="00A336B7" w:rsidRDefault="00D61FF0" w:rsidP="004B5647">
            <w:pPr>
              <w:ind w:right="34"/>
              <w:rPr>
                <w:rFonts w:ascii="Calibri" w:hAnsi="Calibri" w:cs="Arial"/>
                <w:iCs/>
                <w:sz w:val="20"/>
                <w:szCs w:val="20"/>
              </w:rPr>
            </w:pPr>
            <w:r w:rsidRPr="00A336B7">
              <w:rPr>
                <w:rFonts w:ascii="Calibri" w:hAnsi="Calibri" w:cs="Arial"/>
                <w:sz w:val="20"/>
                <w:szCs w:val="20"/>
              </w:rPr>
              <w:t>I agree to information from my medical records</w:t>
            </w:r>
            <w:r>
              <w:rPr>
                <w:rFonts w:ascii="Calibri" w:hAnsi="Calibri" w:cs="Arial"/>
                <w:sz w:val="20"/>
                <w:szCs w:val="20"/>
              </w:rPr>
              <w:t xml:space="preserve"> being stored and used for research</w:t>
            </w:r>
            <w:r w:rsidRPr="00A336B7">
              <w:rPr>
                <w:rFonts w:ascii="Calibri" w:hAnsi="Calibri" w:cs="Arial"/>
                <w:sz w:val="20"/>
                <w:szCs w:val="20"/>
              </w:rPr>
              <w:t xml:space="preserve">.  I understand that </w:t>
            </w:r>
            <w:r>
              <w:rPr>
                <w:rFonts w:ascii="Calibri" w:hAnsi="Calibri" w:cs="Arial"/>
                <w:sz w:val="20"/>
                <w:szCs w:val="20"/>
              </w:rPr>
              <w:t>my identity will be protected</w:t>
            </w:r>
            <w:r w:rsidRPr="00A336B7">
              <w:rPr>
                <w:rFonts w:ascii="Calibri" w:hAnsi="Calibri" w:cs="Arial"/>
                <w:sz w:val="20"/>
                <w:szCs w:val="20"/>
              </w:rPr>
              <w:t xml:space="preserve"> and my medical care remains confidential.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:rsidR="00D61FF0" w:rsidRPr="00A336B7" w:rsidRDefault="00D61FF0" w:rsidP="00157970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2B6F16" w:rsidRPr="00A336B7" w:rsidTr="004B5647">
        <w:trPr>
          <w:trHeight w:val="97"/>
        </w:trPr>
        <w:tc>
          <w:tcPr>
            <w:tcW w:w="534" w:type="dxa"/>
            <w:tcBorders>
              <w:left w:val="nil"/>
              <w:bottom w:val="single" w:sz="4" w:space="0" w:color="auto"/>
              <w:right w:val="nil"/>
            </w:tcBorders>
          </w:tcPr>
          <w:p w:rsidR="002B6F16" w:rsidRDefault="002B6F16" w:rsidP="0015797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nil"/>
              <w:bottom w:val="single" w:sz="4" w:space="0" w:color="auto"/>
              <w:right w:val="nil"/>
            </w:tcBorders>
          </w:tcPr>
          <w:p w:rsidR="002B6F16" w:rsidRPr="00A336B7" w:rsidRDefault="002B6F16" w:rsidP="002A347C">
            <w:pPr>
              <w:ind w:right="34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B6F16" w:rsidRPr="00A336B7" w:rsidRDefault="002B6F16" w:rsidP="00157970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2B6F16" w:rsidRPr="00A336B7" w:rsidTr="002B6F16">
        <w:trPr>
          <w:trHeight w:val="97"/>
        </w:trPr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F16" w:rsidRDefault="002B6F16" w:rsidP="0015797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5.</w:t>
            </w:r>
          </w:p>
        </w:tc>
        <w:tc>
          <w:tcPr>
            <w:tcW w:w="83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F16" w:rsidRPr="00A336B7" w:rsidRDefault="002B6F16" w:rsidP="002A347C">
            <w:pPr>
              <w:ind w:right="34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 understand the Research Sponsor and UK Authorities may access my records to audit the conduct of the research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F16" w:rsidRPr="00A336B7" w:rsidRDefault="002B6F16" w:rsidP="00157970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D61FF0" w:rsidRPr="00A336B7" w:rsidTr="004B5647">
        <w:trPr>
          <w:trHeight w:val="97"/>
        </w:trPr>
        <w:tc>
          <w:tcPr>
            <w:tcW w:w="534" w:type="dxa"/>
            <w:tcBorders>
              <w:left w:val="nil"/>
              <w:bottom w:val="single" w:sz="4" w:space="0" w:color="auto"/>
              <w:right w:val="nil"/>
            </w:tcBorders>
          </w:tcPr>
          <w:p w:rsidR="00D61FF0" w:rsidRDefault="00D61FF0" w:rsidP="0015797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nil"/>
              <w:bottom w:val="single" w:sz="4" w:space="0" w:color="auto"/>
              <w:right w:val="nil"/>
            </w:tcBorders>
          </w:tcPr>
          <w:p w:rsidR="00D61FF0" w:rsidRPr="00A336B7" w:rsidRDefault="00D61FF0" w:rsidP="002A347C">
            <w:pPr>
              <w:ind w:right="34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D61FF0" w:rsidRPr="00A336B7" w:rsidRDefault="00D61FF0" w:rsidP="00157970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D61FF0" w:rsidRPr="00A336B7" w:rsidTr="004B5647">
        <w:trPr>
          <w:trHeight w:val="453"/>
        </w:trPr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</w:tcPr>
          <w:p w:rsidR="00D61FF0" w:rsidRDefault="002B6F16" w:rsidP="0015797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</w:t>
            </w:r>
            <w:r w:rsidR="00D61FF0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83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F0" w:rsidRPr="00A336B7" w:rsidRDefault="00D61FF0" w:rsidP="002A347C">
            <w:pPr>
              <w:ind w:right="34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 agree that future details of my medical situation may be obtained</w:t>
            </w:r>
            <w:r w:rsidR="00D77068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5B181B">
              <w:rPr>
                <w:rFonts w:ascii="Calibri" w:hAnsi="Calibri" w:cs="Arial"/>
                <w:sz w:val="20"/>
                <w:szCs w:val="20"/>
              </w:rPr>
              <w:t>from database searches using my NHS number.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:rsidR="00D61FF0" w:rsidRPr="00A336B7" w:rsidRDefault="00D61FF0" w:rsidP="00157970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DD19B6" w:rsidRPr="00A336B7" w:rsidTr="00DD19B6">
        <w:tc>
          <w:tcPr>
            <w:tcW w:w="10456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12DC0" w:rsidRPr="00035060" w:rsidRDefault="00DD19B6" w:rsidP="00035060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668B7">
              <w:rPr>
                <w:rFonts w:ascii="Calibri" w:hAnsi="Calibri" w:cs="Arial"/>
                <w:b/>
                <w:sz w:val="20"/>
                <w:szCs w:val="20"/>
              </w:rPr>
              <w:t xml:space="preserve">Please </w:t>
            </w:r>
            <w:r w:rsidRPr="009668B7">
              <w:rPr>
                <w:rFonts w:ascii="Calibri" w:hAnsi="Calibri" w:cs="Arial"/>
                <w:b/>
                <w:sz w:val="20"/>
                <w:szCs w:val="20"/>
                <w:u w:val="single"/>
              </w:rPr>
              <w:t>initial</w:t>
            </w:r>
            <w:r w:rsidRPr="009668B7">
              <w:rPr>
                <w:rFonts w:ascii="Calibri" w:hAnsi="Calibri" w:cs="Arial"/>
                <w:b/>
                <w:sz w:val="20"/>
                <w:szCs w:val="20"/>
              </w:rPr>
              <w:t xml:space="preserve"> the statement below to indicate you agree or X to indicate you disagree</w:t>
            </w:r>
          </w:p>
          <w:p w:rsidR="00212DC0" w:rsidRPr="00A336B7" w:rsidRDefault="00212DC0" w:rsidP="00DD19B6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61FF0" w:rsidRPr="00A336B7" w:rsidTr="004B5647"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</w:tcPr>
          <w:p w:rsidR="00D61FF0" w:rsidRPr="00A336B7" w:rsidRDefault="002B6F16" w:rsidP="0015797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</w:t>
            </w:r>
            <w:r w:rsidR="00D61FF0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83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F0" w:rsidRDefault="00D61FF0" w:rsidP="003301EA">
            <w:pPr>
              <w:ind w:right="34"/>
              <w:rPr>
                <w:rFonts w:ascii="Calibri" w:hAnsi="Calibri"/>
                <w:sz w:val="20"/>
                <w:szCs w:val="20"/>
              </w:rPr>
            </w:pPr>
            <w:r w:rsidRPr="00D97334">
              <w:rPr>
                <w:rFonts w:ascii="Calibri" w:hAnsi="Calibri" w:cs="Arial"/>
                <w:iCs/>
                <w:sz w:val="20"/>
                <w:szCs w:val="20"/>
              </w:rPr>
              <w:t xml:space="preserve">OPTIONAL I consent to the research team being able to contact me in future if there are suitable research projects I might wish to participate in. </w:t>
            </w:r>
            <w:r w:rsidRPr="00D97334">
              <w:rPr>
                <w:rFonts w:ascii="Calibri" w:hAnsi="Calibri"/>
                <w:sz w:val="20"/>
                <w:szCs w:val="20"/>
              </w:rPr>
              <w:t>I understand I am under no obligation to agree at the time of the request. My email address is:</w:t>
            </w:r>
          </w:p>
          <w:p w:rsidR="00A117BA" w:rsidRPr="00173F5A" w:rsidRDefault="00A117BA" w:rsidP="003301EA">
            <w:pPr>
              <w:ind w:right="34"/>
              <w:rPr>
                <w:rFonts w:ascii="Calibri" w:hAnsi="Calibri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:rsidR="00D61FF0" w:rsidRPr="00A336B7" w:rsidRDefault="00D61FF0" w:rsidP="00157970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2A347C" w:rsidRDefault="00212DC0" w:rsidP="00157970">
      <w:pPr>
        <w:pBdr>
          <w:bottom w:val="single" w:sz="4" w:space="1" w:color="808080"/>
        </w:pBdr>
        <w:tabs>
          <w:tab w:val="right" w:pos="4253"/>
          <w:tab w:val="left" w:pos="4395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                    </w:t>
      </w:r>
    </w:p>
    <w:p w:rsidR="00212DC0" w:rsidRPr="004B2DA9" w:rsidRDefault="00212DC0" w:rsidP="00035060">
      <w:pPr>
        <w:pBdr>
          <w:bottom w:val="single" w:sz="4" w:space="1" w:color="808080"/>
        </w:pBdr>
        <w:tabs>
          <w:tab w:val="right" w:pos="4253"/>
          <w:tab w:val="left" w:pos="4395"/>
        </w:tabs>
        <w:jc w:val="center"/>
        <w:rPr>
          <w:rFonts w:ascii="Calibri" w:hAnsi="Calibri" w:cs="Arial"/>
          <w:b/>
          <w:sz w:val="20"/>
          <w:szCs w:val="20"/>
        </w:rPr>
      </w:pPr>
      <w:r w:rsidRPr="009668B7">
        <w:rPr>
          <w:rFonts w:ascii="Calibri" w:hAnsi="Calibri" w:cs="Arial"/>
          <w:b/>
          <w:sz w:val="20"/>
          <w:szCs w:val="20"/>
        </w:rPr>
        <w:t>THE FIELDS BELOW</w:t>
      </w:r>
      <w:r w:rsidR="00A117BA" w:rsidRPr="009668B7">
        <w:rPr>
          <w:rFonts w:ascii="Calibri" w:hAnsi="Calibri" w:cs="Arial"/>
          <w:b/>
          <w:sz w:val="20"/>
          <w:szCs w:val="20"/>
        </w:rPr>
        <w:t xml:space="preserve"> (except signature)</w:t>
      </w:r>
      <w:r w:rsidRPr="009668B7">
        <w:rPr>
          <w:rFonts w:ascii="Calibri" w:hAnsi="Calibri" w:cs="Arial"/>
          <w:b/>
          <w:sz w:val="20"/>
          <w:szCs w:val="20"/>
        </w:rPr>
        <w:t xml:space="preserve"> MUST BE HAND WRITTEN IN BLOCK CAPITALS</w:t>
      </w:r>
    </w:p>
    <w:p w:rsidR="00212DC0" w:rsidRPr="00A336B7" w:rsidRDefault="00212DC0" w:rsidP="00157970">
      <w:pPr>
        <w:pBdr>
          <w:bottom w:val="single" w:sz="4" w:space="1" w:color="808080"/>
        </w:pBdr>
        <w:tabs>
          <w:tab w:val="right" w:pos="4253"/>
          <w:tab w:val="left" w:pos="4395"/>
        </w:tabs>
        <w:rPr>
          <w:rFonts w:ascii="Calibri" w:hAnsi="Calibri" w:cs="Arial"/>
          <w:sz w:val="20"/>
          <w:szCs w:val="20"/>
        </w:rPr>
      </w:pPr>
    </w:p>
    <w:p w:rsidR="00E321F6" w:rsidRPr="00E321F6" w:rsidRDefault="00FE59F7" w:rsidP="00E321F6">
      <w:pPr>
        <w:tabs>
          <w:tab w:val="right" w:pos="1276"/>
          <w:tab w:val="left" w:leader="underscore" w:pos="3261"/>
          <w:tab w:val="right" w:pos="6663"/>
          <w:tab w:val="left" w:leader="underscore" w:pos="8364"/>
        </w:tabs>
        <w:spacing w:before="24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ab/>
      </w:r>
      <w:r w:rsidR="00157970" w:rsidRPr="00A336B7">
        <w:rPr>
          <w:rFonts w:ascii="Calibri" w:hAnsi="Calibri" w:cs="Arial"/>
          <w:sz w:val="20"/>
          <w:szCs w:val="20"/>
        </w:rPr>
        <w:t>Patient Name:</w:t>
      </w:r>
      <w:r w:rsidR="00157970" w:rsidRPr="00A336B7">
        <w:rPr>
          <w:rFonts w:ascii="Calibri" w:hAnsi="Calibri" w:cs="Arial"/>
          <w:sz w:val="20"/>
          <w:szCs w:val="20"/>
        </w:rPr>
        <w:tab/>
        <w:t xml:space="preserve"> </w:t>
      </w:r>
      <w:r w:rsidR="00E321F6" w:rsidRPr="00E321F6">
        <w:rPr>
          <w:rFonts w:ascii="Calibri" w:hAnsi="Calibri" w:cs="Arial"/>
          <w:color w:val="808080" w:themeColor="background1" w:themeShade="80"/>
          <w:sz w:val="18"/>
          <w:szCs w:val="18"/>
        </w:rPr>
        <w:t>(</w:t>
      </w:r>
      <w:r>
        <w:rPr>
          <w:rFonts w:ascii="Calibri" w:hAnsi="Calibri" w:cs="Arial"/>
          <w:i/>
          <w:color w:val="808080" w:themeColor="background1" w:themeShade="80"/>
          <w:sz w:val="18"/>
          <w:szCs w:val="18"/>
        </w:rPr>
        <w:t>P</w:t>
      </w:r>
      <w:r w:rsidR="00E321F6" w:rsidRPr="00E321F6">
        <w:rPr>
          <w:rFonts w:ascii="Calibri" w:hAnsi="Calibri" w:cs="Arial"/>
          <w:i/>
          <w:color w:val="808080" w:themeColor="background1" w:themeShade="80"/>
          <w:sz w:val="18"/>
          <w:szCs w:val="18"/>
        </w:rPr>
        <w:t xml:space="preserve">rint </w:t>
      </w:r>
      <w:r>
        <w:rPr>
          <w:rFonts w:ascii="Calibri" w:hAnsi="Calibri" w:cs="Arial"/>
          <w:i/>
          <w:color w:val="808080" w:themeColor="background1" w:themeShade="80"/>
          <w:sz w:val="18"/>
          <w:szCs w:val="18"/>
        </w:rPr>
        <w:t>N</w:t>
      </w:r>
      <w:r w:rsidR="00E321F6" w:rsidRPr="00E321F6">
        <w:rPr>
          <w:rFonts w:ascii="Calibri" w:hAnsi="Calibri" w:cs="Arial"/>
          <w:i/>
          <w:color w:val="808080" w:themeColor="background1" w:themeShade="80"/>
          <w:sz w:val="18"/>
          <w:szCs w:val="18"/>
        </w:rPr>
        <w:t>ame</w:t>
      </w:r>
      <w:r w:rsidR="00E321F6" w:rsidRPr="00E321F6">
        <w:rPr>
          <w:rFonts w:ascii="Calibri" w:hAnsi="Calibri" w:cs="Arial"/>
          <w:color w:val="808080" w:themeColor="background1" w:themeShade="80"/>
          <w:sz w:val="18"/>
          <w:szCs w:val="18"/>
        </w:rPr>
        <w:t>)</w:t>
      </w:r>
      <w:r>
        <w:rPr>
          <w:rFonts w:ascii="Calibri" w:hAnsi="Calibri" w:cs="Arial"/>
          <w:color w:val="808080"/>
          <w:sz w:val="20"/>
          <w:szCs w:val="20"/>
        </w:rPr>
        <w:tab/>
      </w:r>
      <w:r>
        <w:rPr>
          <w:rFonts w:ascii="Calibri" w:hAnsi="Calibri" w:cs="Arial"/>
          <w:color w:val="000000" w:themeColor="text1"/>
          <w:sz w:val="20"/>
          <w:szCs w:val="20"/>
        </w:rPr>
        <w:t>Person Taking Consent:</w:t>
      </w:r>
      <w:r>
        <w:rPr>
          <w:rFonts w:ascii="Calibri" w:hAnsi="Calibri" w:cs="Arial"/>
          <w:color w:val="000000" w:themeColor="text1"/>
          <w:sz w:val="20"/>
          <w:szCs w:val="20"/>
        </w:rPr>
        <w:tab/>
        <w:t xml:space="preserve"> </w:t>
      </w:r>
      <w:r w:rsidR="00E321F6" w:rsidRPr="00E321F6">
        <w:rPr>
          <w:rFonts w:ascii="Calibri" w:hAnsi="Calibri" w:cs="Arial"/>
          <w:color w:val="808080" w:themeColor="background1" w:themeShade="80"/>
          <w:sz w:val="18"/>
          <w:szCs w:val="18"/>
        </w:rPr>
        <w:t>(</w:t>
      </w:r>
      <w:r>
        <w:rPr>
          <w:rFonts w:ascii="Calibri" w:hAnsi="Calibri" w:cs="Arial"/>
          <w:color w:val="808080" w:themeColor="background1" w:themeShade="80"/>
          <w:sz w:val="18"/>
          <w:szCs w:val="18"/>
        </w:rPr>
        <w:t>P</w:t>
      </w:r>
      <w:r w:rsidR="00E321F6" w:rsidRPr="00E321F6">
        <w:rPr>
          <w:rFonts w:ascii="Calibri" w:hAnsi="Calibri" w:cs="Arial"/>
          <w:i/>
          <w:color w:val="808080" w:themeColor="background1" w:themeShade="80"/>
          <w:sz w:val="18"/>
          <w:szCs w:val="18"/>
        </w:rPr>
        <w:t>rint</w:t>
      </w:r>
      <w:r w:rsidR="005C73A4">
        <w:rPr>
          <w:rFonts w:ascii="Calibri" w:hAnsi="Calibri" w:cs="Arial"/>
          <w:i/>
          <w:color w:val="808080" w:themeColor="background1" w:themeShade="80"/>
          <w:sz w:val="18"/>
          <w:szCs w:val="18"/>
        </w:rPr>
        <w:t xml:space="preserve"> </w:t>
      </w:r>
      <w:r>
        <w:rPr>
          <w:rFonts w:ascii="Calibri" w:hAnsi="Calibri" w:cs="Arial"/>
          <w:i/>
          <w:color w:val="808080" w:themeColor="background1" w:themeShade="80"/>
          <w:sz w:val="18"/>
          <w:szCs w:val="18"/>
        </w:rPr>
        <w:t>N</w:t>
      </w:r>
      <w:r w:rsidR="00E321F6" w:rsidRPr="00E321F6">
        <w:rPr>
          <w:rFonts w:ascii="Calibri" w:hAnsi="Calibri" w:cs="Arial"/>
          <w:i/>
          <w:color w:val="808080" w:themeColor="background1" w:themeShade="80"/>
          <w:sz w:val="18"/>
          <w:szCs w:val="18"/>
        </w:rPr>
        <w:t>ame</w:t>
      </w:r>
      <w:r w:rsidR="00E321F6" w:rsidRPr="00E321F6">
        <w:rPr>
          <w:rFonts w:ascii="Calibri" w:hAnsi="Calibri" w:cs="Arial"/>
          <w:color w:val="808080" w:themeColor="background1" w:themeShade="80"/>
          <w:sz w:val="18"/>
          <w:szCs w:val="18"/>
        </w:rPr>
        <w:t>)</w:t>
      </w:r>
    </w:p>
    <w:p w:rsidR="00E321F6" w:rsidRDefault="00FE59F7" w:rsidP="00E321F6">
      <w:pPr>
        <w:tabs>
          <w:tab w:val="right" w:pos="1276"/>
          <w:tab w:val="left" w:pos="3261"/>
          <w:tab w:val="right" w:pos="6663"/>
          <w:tab w:val="left" w:leader="underscore" w:pos="8364"/>
        </w:tabs>
        <w:spacing w:before="12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  <w:t>Position:</w:t>
      </w:r>
      <w:r>
        <w:rPr>
          <w:rFonts w:ascii="Calibri" w:hAnsi="Calibri" w:cs="Arial"/>
          <w:sz w:val="20"/>
          <w:szCs w:val="20"/>
        </w:rPr>
        <w:tab/>
      </w:r>
      <w:r w:rsidR="00DE53B1">
        <w:rPr>
          <w:rFonts w:ascii="Calibri" w:hAnsi="Calibri" w:cs="Arial"/>
          <w:sz w:val="20"/>
          <w:szCs w:val="20"/>
        </w:rPr>
        <w:t xml:space="preserve"> </w:t>
      </w:r>
      <w:r w:rsidR="00E321F6" w:rsidRPr="00E321F6">
        <w:rPr>
          <w:rFonts w:ascii="Calibri" w:hAnsi="Calibri" w:cs="Arial"/>
          <w:color w:val="808080" w:themeColor="background1" w:themeShade="80"/>
          <w:sz w:val="18"/>
          <w:szCs w:val="18"/>
        </w:rPr>
        <w:t>(</w:t>
      </w:r>
      <w:proofErr w:type="spellStart"/>
      <w:r w:rsidR="00E321F6" w:rsidRPr="00E321F6">
        <w:rPr>
          <w:rFonts w:ascii="Calibri" w:hAnsi="Calibri" w:cs="Arial"/>
          <w:i/>
          <w:color w:val="808080" w:themeColor="background1" w:themeShade="80"/>
          <w:sz w:val="18"/>
          <w:szCs w:val="18"/>
        </w:rPr>
        <w:t>eg</w:t>
      </w:r>
      <w:proofErr w:type="spellEnd"/>
      <w:r w:rsidR="00E321F6" w:rsidRPr="00E321F6">
        <w:rPr>
          <w:rFonts w:ascii="Calibri" w:hAnsi="Calibri" w:cs="Arial"/>
          <w:i/>
          <w:color w:val="808080" w:themeColor="background1" w:themeShade="80"/>
          <w:sz w:val="18"/>
          <w:szCs w:val="18"/>
        </w:rPr>
        <w:t>, GP, Practice Nurse</w:t>
      </w:r>
      <w:r w:rsidR="00E321F6" w:rsidRPr="00E321F6">
        <w:rPr>
          <w:rFonts w:ascii="Calibri" w:hAnsi="Calibri" w:cs="Arial"/>
          <w:color w:val="808080" w:themeColor="background1" w:themeShade="80"/>
          <w:sz w:val="18"/>
          <w:szCs w:val="18"/>
        </w:rPr>
        <w:t>)</w:t>
      </w:r>
    </w:p>
    <w:p w:rsidR="00E321F6" w:rsidRDefault="00FE59F7" w:rsidP="00E321F6">
      <w:pPr>
        <w:tabs>
          <w:tab w:val="right" w:pos="1276"/>
          <w:tab w:val="left" w:leader="underscore" w:pos="3261"/>
          <w:tab w:val="right" w:pos="6663"/>
          <w:tab w:val="left" w:leader="underscore" w:pos="8364"/>
        </w:tabs>
        <w:spacing w:before="12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ab/>
      </w:r>
      <w:r w:rsidR="00157970" w:rsidRPr="00A336B7">
        <w:rPr>
          <w:rFonts w:ascii="Calibri" w:hAnsi="Calibri" w:cs="Arial"/>
          <w:sz w:val="20"/>
          <w:szCs w:val="20"/>
        </w:rPr>
        <w:t>Signature:</w:t>
      </w:r>
      <w:r w:rsidR="00157970" w:rsidRPr="00A336B7"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  <w:t>Signature:</w:t>
      </w:r>
      <w:r>
        <w:rPr>
          <w:rFonts w:ascii="Calibri" w:hAnsi="Calibri" w:cs="Arial"/>
          <w:sz w:val="20"/>
          <w:szCs w:val="20"/>
        </w:rPr>
        <w:tab/>
      </w:r>
    </w:p>
    <w:p w:rsidR="00E321F6" w:rsidRDefault="00FE59F7" w:rsidP="00E321F6">
      <w:pPr>
        <w:tabs>
          <w:tab w:val="right" w:pos="1276"/>
          <w:tab w:val="left" w:leader="underscore" w:pos="3261"/>
          <w:tab w:val="right" w:pos="6663"/>
          <w:tab w:val="left" w:leader="underscore" w:pos="8364"/>
        </w:tabs>
        <w:spacing w:before="120"/>
        <w:rPr>
          <w:rFonts w:ascii="Calibri" w:hAnsi="Calibri" w:cs="Arial"/>
          <w:color w:val="808080" w:themeColor="background1" w:themeShade="80"/>
          <w:sz w:val="18"/>
          <w:szCs w:val="18"/>
        </w:rPr>
      </w:pPr>
      <w:r>
        <w:rPr>
          <w:rFonts w:ascii="Calibri" w:hAnsi="Calibri" w:cs="Arial"/>
          <w:sz w:val="20"/>
          <w:szCs w:val="20"/>
        </w:rPr>
        <w:tab/>
      </w:r>
      <w:r w:rsidR="00157970" w:rsidRPr="00A336B7">
        <w:rPr>
          <w:rFonts w:ascii="Calibri" w:hAnsi="Calibri" w:cs="Arial"/>
          <w:sz w:val="20"/>
          <w:szCs w:val="20"/>
        </w:rPr>
        <w:t>Date:</w:t>
      </w:r>
      <w:r w:rsidR="00157970" w:rsidRPr="00A336B7">
        <w:rPr>
          <w:rFonts w:ascii="Calibri" w:hAnsi="Calibri" w:cs="Arial"/>
          <w:sz w:val="20"/>
          <w:szCs w:val="20"/>
        </w:rPr>
        <w:tab/>
        <w:t xml:space="preserve"> </w:t>
      </w:r>
      <w:r w:rsidR="00E321F6" w:rsidRPr="00E321F6">
        <w:rPr>
          <w:rFonts w:ascii="Calibri" w:hAnsi="Calibri" w:cs="Arial"/>
          <w:color w:val="808080" w:themeColor="background1" w:themeShade="80"/>
          <w:sz w:val="18"/>
          <w:szCs w:val="18"/>
        </w:rPr>
        <w:t>(</w:t>
      </w:r>
      <w:proofErr w:type="spellStart"/>
      <w:r w:rsidR="00E321F6" w:rsidRPr="00E321F6">
        <w:rPr>
          <w:rFonts w:ascii="Calibri" w:hAnsi="Calibri" w:cs="Arial"/>
          <w:i/>
          <w:color w:val="808080" w:themeColor="background1" w:themeShade="80"/>
          <w:sz w:val="18"/>
          <w:szCs w:val="18"/>
        </w:rPr>
        <w:t>dd</w:t>
      </w:r>
      <w:proofErr w:type="spellEnd"/>
      <w:r w:rsidR="00E321F6" w:rsidRPr="00E321F6">
        <w:rPr>
          <w:rFonts w:ascii="Calibri" w:hAnsi="Calibri" w:cs="Arial"/>
          <w:i/>
          <w:color w:val="808080" w:themeColor="background1" w:themeShade="80"/>
          <w:sz w:val="18"/>
          <w:szCs w:val="18"/>
        </w:rPr>
        <w:t>/mm/</w:t>
      </w:r>
      <w:proofErr w:type="spellStart"/>
      <w:r w:rsidR="00E321F6" w:rsidRPr="00E321F6">
        <w:rPr>
          <w:rFonts w:ascii="Calibri" w:hAnsi="Calibri" w:cs="Arial"/>
          <w:i/>
          <w:color w:val="808080" w:themeColor="background1" w:themeShade="80"/>
          <w:sz w:val="18"/>
          <w:szCs w:val="18"/>
        </w:rPr>
        <w:t>yyyy</w:t>
      </w:r>
      <w:proofErr w:type="spellEnd"/>
      <w:r w:rsidR="00E321F6" w:rsidRPr="00E321F6">
        <w:rPr>
          <w:rFonts w:ascii="Calibri" w:hAnsi="Calibri" w:cs="Arial"/>
          <w:i/>
          <w:color w:val="808080" w:themeColor="background1" w:themeShade="80"/>
          <w:sz w:val="18"/>
          <w:szCs w:val="18"/>
        </w:rPr>
        <w:t>)</w:t>
      </w:r>
      <w:r>
        <w:rPr>
          <w:rFonts w:ascii="Calibri" w:hAnsi="Calibri" w:cs="Arial"/>
          <w:i/>
          <w:color w:val="808080"/>
          <w:sz w:val="20"/>
          <w:szCs w:val="20"/>
        </w:rPr>
        <w:tab/>
      </w:r>
      <w:r>
        <w:rPr>
          <w:rFonts w:ascii="Calibri" w:hAnsi="Calibri" w:cs="Arial"/>
          <w:color w:val="000000" w:themeColor="text1"/>
          <w:sz w:val="20"/>
          <w:szCs w:val="20"/>
        </w:rPr>
        <w:t>Date:</w:t>
      </w:r>
      <w:r>
        <w:rPr>
          <w:rFonts w:ascii="Calibri" w:hAnsi="Calibri" w:cs="Arial"/>
          <w:color w:val="000000" w:themeColor="text1"/>
          <w:sz w:val="20"/>
          <w:szCs w:val="20"/>
        </w:rPr>
        <w:tab/>
      </w:r>
      <w:r w:rsidR="00DE53B1">
        <w:rPr>
          <w:rFonts w:ascii="Calibri" w:hAnsi="Calibri" w:cs="Arial"/>
          <w:color w:val="000000" w:themeColor="text1"/>
          <w:sz w:val="20"/>
          <w:szCs w:val="20"/>
        </w:rPr>
        <w:t xml:space="preserve"> </w:t>
      </w:r>
      <w:r w:rsidR="00E321F6" w:rsidRPr="00E321F6">
        <w:rPr>
          <w:rFonts w:ascii="Calibri" w:hAnsi="Calibri" w:cs="Arial"/>
          <w:color w:val="808080" w:themeColor="background1" w:themeShade="80"/>
          <w:sz w:val="18"/>
          <w:szCs w:val="18"/>
        </w:rPr>
        <w:t>(</w:t>
      </w:r>
      <w:proofErr w:type="spellStart"/>
      <w:r w:rsidR="00E321F6" w:rsidRPr="00E321F6">
        <w:rPr>
          <w:rFonts w:ascii="Calibri" w:hAnsi="Calibri" w:cs="Arial"/>
          <w:i/>
          <w:color w:val="808080" w:themeColor="background1" w:themeShade="80"/>
          <w:sz w:val="18"/>
          <w:szCs w:val="18"/>
        </w:rPr>
        <w:t>dd</w:t>
      </w:r>
      <w:proofErr w:type="spellEnd"/>
      <w:r w:rsidR="00E321F6" w:rsidRPr="00E321F6">
        <w:rPr>
          <w:rFonts w:ascii="Calibri" w:hAnsi="Calibri" w:cs="Arial"/>
          <w:i/>
          <w:color w:val="808080" w:themeColor="background1" w:themeShade="80"/>
          <w:sz w:val="18"/>
          <w:szCs w:val="18"/>
        </w:rPr>
        <w:t>/mm/</w:t>
      </w:r>
      <w:proofErr w:type="spellStart"/>
      <w:r w:rsidR="00E321F6" w:rsidRPr="00E321F6">
        <w:rPr>
          <w:rFonts w:ascii="Calibri" w:hAnsi="Calibri" w:cs="Arial"/>
          <w:i/>
          <w:color w:val="808080" w:themeColor="background1" w:themeShade="80"/>
          <w:sz w:val="18"/>
          <w:szCs w:val="18"/>
        </w:rPr>
        <w:t>yyyy</w:t>
      </w:r>
      <w:proofErr w:type="spellEnd"/>
      <w:r w:rsidR="00E321F6" w:rsidRPr="00E321F6">
        <w:rPr>
          <w:rFonts w:ascii="Calibri" w:hAnsi="Calibri" w:cs="Arial"/>
          <w:color w:val="808080" w:themeColor="background1" w:themeShade="80"/>
          <w:sz w:val="18"/>
          <w:szCs w:val="18"/>
        </w:rPr>
        <w:t>)</w:t>
      </w:r>
    </w:p>
    <w:p w:rsidR="00874FE8" w:rsidRDefault="00874FE8">
      <w:pPr>
        <w:jc w:val="center"/>
        <w:rPr>
          <w:rFonts w:ascii="Calibri" w:hAnsi="Calibri" w:cs="Arial"/>
          <w:b/>
          <w:bCs/>
          <w:sz w:val="20"/>
          <w:szCs w:val="20"/>
        </w:rPr>
      </w:pPr>
    </w:p>
    <w:p w:rsidR="00DF7533" w:rsidRDefault="004B5647" w:rsidP="00BC0242">
      <w:pPr>
        <w:jc w:val="center"/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/>
          <w:bCs/>
          <w:sz w:val="20"/>
          <w:szCs w:val="20"/>
        </w:rPr>
        <w:t>Sheet1: site file</w:t>
      </w:r>
      <w:r w:rsidR="00120E1D">
        <w:rPr>
          <w:rFonts w:ascii="Calibri" w:hAnsi="Calibri" w:cs="Arial"/>
          <w:b/>
          <w:bCs/>
          <w:sz w:val="20"/>
          <w:szCs w:val="20"/>
        </w:rPr>
        <w:t xml:space="preserve">, </w:t>
      </w:r>
      <w:r>
        <w:rPr>
          <w:rFonts w:ascii="Calibri" w:hAnsi="Calibri" w:cs="Arial"/>
          <w:b/>
          <w:bCs/>
          <w:sz w:val="20"/>
          <w:szCs w:val="20"/>
        </w:rPr>
        <w:t>Sheet2</w:t>
      </w:r>
      <w:r w:rsidR="00120E1D">
        <w:rPr>
          <w:rFonts w:ascii="Calibri" w:hAnsi="Calibri" w:cs="Arial"/>
          <w:b/>
          <w:bCs/>
          <w:sz w:val="20"/>
          <w:szCs w:val="20"/>
        </w:rPr>
        <w:t>:</w:t>
      </w:r>
      <w:r>
        <w:rPr>
          <w:rFonts w:ascii="Calibri" w:hAnsi="Calibri" w:cs="Arial"/>
          <w:b/>
          <w:bCs/>
          <w:sz w:val="20"/>
          <w:szCs w:val="20"/>
        </w:rPr>
        <w:t xml:space="preserve"> sample, Sheet3:</w:t>
      </w:r>
      <w:r w:rsidR="00120E1D">
        <w:rPr>
          <w:rFonts w:ascii="Calibri" w:hAnsi="Calibri" w:cs="Arial"/>
          <w:b/>
          <w:bCs/>
          <w:sz w:val="20"/>
          <w:szCs w:val="20"/>
        </w:rPr>
        <w:t xml:space="preserve"> GP med</w:t>
      </w:r>
      <w:r w:rsidR="004F4A56">
        <w:rPr>
          <w:rFonts w:ascii="Calibri" w:hAnsi="Calibri" w:cs="Arial"/>
          <w:b/>
          <w:bCs/>
          <w:sz w:val="20"/>
          <w:szCs w:val="20"/>
        </w:rPr>
        <w:t xml:space="preserve">ical notes, </w:t>
      </w:r>
      <w:r>
        <w:rPr>
          <w:rFonts w:ascii="Calibri" w:hAnsi="Calibri" w:cs="Arial"/>
          <w:b/>
          <w:bCs/>
          <w:sz w:val="20"/>
          <w:szCs w:val="20"/>
        </w:rPr>
        <w:t>Sheet4</w:t>
      </w:r>
      <w:r w:rsidR="004F4A56">
        <w:rPr>
          <w:rFonts w:ascii="Calibri" w:hAnsi="Calibri" w:cs="Arial"/>
          <w:b/>
          <w:bCs/>
          <w:sz w:val="20"/>
          <w:szCs w:val="20"/>
        </w:rPr>
        <w:t>: patient</w:t>
      </w:r>
    </w:p>
    <w:p w:rsidR="00057C64" w:rsidRPr="00A336B7" w:rsidRDefault="00DF7533" w:rsidP="00DF7533">
      <w:pPr>
        <w:pBdr>
          <w:top w:val="single" w:sz="4" w:space="0" w:color="808080"/>
        </w:pBdr>
        <w:tabs>
          <w:tab w:val="left" w:pos="3600"/>
          <w:tab w:val="left" w:pos="6480"/>
        </w:tabs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E</w:t>
      </w:r>
      <w:r w:rsidR="00057C64" w:rsidRPr="00A336B7">
        <w:rPr>
          <w:rFonts w:ascii="Calibri" w:hAnsi="Calibri" w:cs="Arial"/>
          <w:b/>
          <w:sz w:val="20"/>
          <w:szCs w:val="20"/>
        </w:rPr>
        <w:t>nquiries about the project can be made to:</w:t>
      </w:r>
    </w:p>
    <w:p w:rsidR="00587F17" w:rsidRPr="00A336B7" w:rsidRDefault="00315F03" w:rsidP="00DF7533">
      <w:pPr>
        <w:pBdr>
          <w:top w:val="single" w:sz="4" w:space="0" w:color="808080"/>
        </w:pBdr>
        <w:rPr>
          <w:rFonts w:ascii="Calibri" w:hAnsi="Calibri" w:cs="Arial"/>
          <w:sz w:val="20"/>
          <w:szCs w:val="20"/>
        </w:rPr>
      </w:pPr>
      <w:proofErr w:type="gramStart"/>
      <w:r w:rsidRPr="00A336B7">
        <w:rPr>
          <w:rFonts w:ascii="Calibri" w:hAnsi="Calibri" w:cs="Arial"/>
          <w:sz w:val="20"/>
          <w:szCs w:val="20"/>
        </w:rPr>
        <w:t xml:space="preserve">Leicester </w:t>
      </w:r>
      <w:r w:rsidR="00587F17" w:rsidRPr="00A336B7">
        <w:rPr>
          <w:rFonts w:ascii="Calibri" w:hAnsi="Calibri" w:cs="Arial"/>
          <w:sz w:val="20"/>
          <w:szCs w:val="20"/>
        </w:rPr>
        <w:t>Cardiovascular Biomedical Research Unit.</w:t>
      </w:r>
      <w:proofErr w:type="gramEnd"/>
    </w:p>
    <w:p w:rsidR="00587F17" w:rsidRPr="00A336B7" w:rsidRDefault="00315F03" w:rsidP="00DF7533">
      <w:pPr>
        <w:pBdr>
          <w:top w:val="single" w:sz="4" w:space="0" w:color="808080"/>
        </w:pBdr>
        <w:rPr>
          <w:rFonts w:ascii="Calibri" w:hAnsi="Calibri" w:cs="Arial"/>
          <w:sz w:val="20"/>
          <w:szCs w:val="20"/>
        </w:rPr>
      </w:pPr>
      <w:proofErr w:type="gramStart"/>
      <w:r w:rsidRPr="00A336B7">
        <w:rPr>
          <w:rFonts w:ascii="Calibri" w:hAnsi="Calibri"/>
          <w:sz w:val="20"/>
          <w:szCs w:val="20"/>
        </w:rPr>
        <w:t>Department</w:t>
      </w:r>
      <w:r w:rsidR="00057C64" w:rsidRPr="00A336B7">
        <w:rPr>
          <w:rFonts w:ascii="Calibri" w:hAnsi="Calibri"/>
          <w:sz w:val="20"/>
          <w:szCs w:val="20"/>
        </w:rPr>
        <w:t xml:space="preserve"> of </w:t>
      </w:r>
      <w:r w:rsidR="004B6E29" w:rsidRPr="00A336B7">
        <w:rPr>
          <w:rFonts w:ascii="Calibri" w:hAnsi="Calibri" w:cs="Arial"/>
          <w:sz w:val="20"/>
          <w:szCs w:val="20"/>
        </w:rPr>
        <w:t>Cardi</w:t>
      </w:r>
      <w:r w:rsidR="00587F17" w:rsidRPr="00A336B7">
        <w:rPr>
          <w:rFonts w:ascii="Calibri" w:hAnsi="Calibri" w:cs="Arial"/>
          <w:sz w:val="20"/>
          <w:szCs w:val="20"/>
        </w:rPr>
        <w:t xml:space="preserve">ovascular Sciences, </w:t>
      </w:r>
      <w:r w:rsidRPr="00A336B7">
        <w:rPr>
          <w:rFonts w:ascii="Calibri" w:hAnsi="Calibri" w:cs="Arial"/>
          <w:sz w:val="20"/>
          <w:szCs w:val="20"/>
        </w:rPr>
        <w:t>Clinical Science Wing.</w:t>
      </w:r>
      <w:proofErr w:type="gramEnd"/>
      <w:r w:rsidRPr="00A336B7">
        <w:rPr>
          <w:rFonts w:ascii="Calibri" w:hAnsi="Calibri" w:cs="Arial"/>
          <w:sz w:val="20"/>
          <w:szCs w:val="20"/>
        </w:rPr>
        <w:t xml:space="preserve">  </w:t>
      </w:r>
    </w:p>
    <w:p w:rsidR="000C07FA" w:rsidRPr="00D573B9" w:rsidRDefault="00315F03" w:rsidP="00DF7533">
      <w:pPr>
        <w:pBdr>
          <w:top w:val="single" w:sz="4" w:space="0" w:color="808080"/>
        </w:pBdr>
        <w:rPr>
          <w:rFonts w:ascii="Calibri" w:hAnsi="Calibri" w:cs="Arial"/>
          <w:sz w:val="20"/>
          <w:szCs w:val="20"/>
        </w:rPr>
      </w:pPr>
      <w:proofErr w:type="spellStart"/>
      <w:proofErr w:type="gramStart"/>
      <w:r w:rsidRPr="00A336B7">
        <w:rPr>
          <w:rFonts w:ascii="Calibri" w:hAnsi="Calibri" w:cs="Arial"/>
          <w:sz w:val="20"/>
          <w:szCs w:val="20"/>
        </w:rPr>
        <w:t>Glenfield</w:t>
      </w:r>
      <w:proofErr w:type="spellEnd"/>
      <w:r w:rsidRPr="00A336B7">
        <w:rPr>
          <w:rFonts w:ascii="Calibri" w:hAnsi="Calibri" w:cs="Arial"/>
          <w:sz w:val="20"/>
          <w:szCs w:val="20"/>
        </w:rPr>
        <w:t xml:space="preserve"> Hospital, </w:t>
      </w:r>
      <w:proofErr w:type="spellStart"/>
      <w:r w:rsidRPr="00A336B7">
        <w:rPr>
          <w:rFonts w:ascii="Calibri" w:hAnsi="Calibri" w:cs="Arial"/>
          <w:sz w:val="20"/>
          <w:szCs w:val="20"/>
        </w:rPr>
        <w:t>Groby</w:t>
      </w:r>
      <w:proofErr w:type="spellEnd"/>
      <w:r w:rsidRPr="00A336B7">
        <w:rPr>
          <w:rFonts w:ascii="Calibri" w:hAnsi="Calibri" w:cs="Arial"/>
          <w:sz w:val="20"/>
          <w:szCs w:val="20"/>
        </w:rPr>
        <w:t xml:space="preserve"> Road.</w:t>
      </w:r>
      <w:proofErr w:type="gramEnd"/>
      <w:r w:rsidRPr="00A336B7">
        <w:rPr>
          <w:rFonts w:ascii="Calibri" w:hAnsi="Calibri" w:cs="Arial"/>
          <w:sz w:val="20"/>
          <w:szCs w:val="20"/>
        </w:rPr>
        <w:t xml:space="preserve"> Leicester. </w:t>
      </w:r>
      <w:proofErr w:type="gramStart"/>
      <w:r w:rsidRPr="00A336B7">
        <w:rPr>
          <w:rFonts w:ascii="Calibri" w:hAnsi="Calibri" w:cs="Arial"/>
          <w:sz w:val="20"/>
          <w:szCs w:val="20"/>
        </w:rPr>
        <w:t>LE3 9QP</w:t>
      </w:r>
      <w:r w:rsidR="00E95AA3" w:rsidRPr="00A336B7">
        <w:rPr>
          <w:rFonts w:ascii="Calibri" w:hAnsi="Calibri" w:cs="Arial"/>
          <w:sz w:val="20"/>
          <w:szCs w:val="20"/>
        </w:rPr>
        <w:t>.</w:t>
      </w:r>
      <w:proofErr w:type="gramEnd"/>
      <w:r w:rsidR="00E95AA3" w:rsidRPr="00A336B7">
        <w:rPr>
          <w:rFonts w:ascii="Calibri" w:hAnsi="Calibri" w:cs="Arial"/>
          <w:sz w:val="20"/>
          <w:szCs w:val="20"/>
        </w:rPr>
        <w:t xml:space="preserve"> UK</w:t>
      </w:r>
      <w:r w:rsidR="00057C64" w:rsidRPr="00A336B7">
        <w:rPr>
          <w:rFonts w:ascii="Calibri" w:hAnsi="Calibri" w:cs="Arial"/>
          <w:sz w:val="20"/>
          <w:szCs w:val="20"/>
        </w:rPr>
        <w:br/>
        <w:t xml:space="preserve">Telephone Number: 0116 </w:t>
      </w:r>
      <w:r w:rsidR="00D573B9">
        <w:rPr>
          <w:rFonts w:ascii="Calibri" w:hAnsi="Calibri" w:cs="Arial"/>
          <w:sz w:val="20"/>
          <w:szCs w:val="20"/>
        </w:rPr>
        <w:t>2583385/</w:t>
      </w:r>
      <w:proofErr w:type="gramStart"/>
      <w:r w:rsidR="00D573B9">
        <w:rPr>
          <w:rFonts w:ascii="Calibri" w:hAnsi="Calibri" w:cs="Arial"/>
          <w:sz w:val="20"/>
          <w:szCs w:val="20"/>
        </w:rPr>
        <w:t>2502429</w:t>
      </w:r>
      <w:r w:rsidR="004B6E29" w:rsidRPr="00A336B7">
        <w:rPr>
          <w:rFonts w:ascii="Calibri" w:hAnsi="Calibri" w:cs="Arial"/>
          <w:sz w:val="20"/>
          <w:szCs w:val="20"/>
        </w:rPr>
        <w:t xml:space="preserve">  /</w:t>
      </w:r>
      <w:proofErr w:type="gramEnd"/>
      <w:r w:rsidR="004B6E29" w:rsidRPr="00A336B7">
        <w:rPr>
          <w:rFonts w:ascii="Calibri" w:hAnsi="Calibri" w:cs="Arial"/>
          <w:sz w:val="20"/>
          <w:szCs w:val="20"/>
        </w:rPr>
        <w:t xml:space="preserve">/   </w:t>
      </w:r>
      <w:r w:rsidR="004B6E29" w:rsidRPr="00D573B9">
        <w:rPr>
          <w:rFonts w:ascii="Calibri" w:hAnsi="Calibri" w:cs="Arial"/>
          <w:sz w:val="20"/>
          <w:szCs w:val="20"/>
        </w:rPr>
        <w:t xml:space="preserve">email: </w:t>
      </w:r>
      <w:hyperlink r:id="rId9" w:history="1">
        <w:r w:rsidR="0052479A" w:rsidRPr="00D573B9">
          <w:rPr>
            <w:rStyle w:val="Hyperlink"/>
            <w:rFonts w:ascii="Calibri" w:hAnsi="Calibri" w:cs="Arial"/>
            <w:sz w:val="20"/>
            <w:szCs w:val="20"/>
          </w:rPr>
          <w:t>genvasc@le.ac.uk</w:t>
        </w:r>
      </w:hyperlink>
    </w:p>
    <w:p w:rsidR="00610838" w:rsidRPr="00DF7533" w:rsidRDefault="003301EA" w:rsidP="00367FD4">
      <w:pPr>
        <w:pBdr>
          <w:top w:val="single" w:sz="4" w:space="0" w:color="808080"/>
        </w:pBdr>
        <w:rPr>
          <w:rFonts w:ascii="Calibri" w:hAnsi="Calibri"/>
          <w:sz w:val="20"/>
          <w:szCs w:val="20"/>
        </w:rPr>
      </w:pPr>
      <w:r w:rsidRPr="00D573B9">
        <w:rPr>
          <w:rFonts w:ascii="Calibri" w:hAnsi="Calibri"/>
          <w:sz w:val="20"/>
          <w:szCs w:val="20"/>
        </w:rPr>
        <w:t xml:space="preserve"> </w:t>
      </w:r>
      <w:r w:rsidR="0052479A" w:rsidRPr="00D573B9">
        <w:rPr>
          <w:rFonts w:ascii="Calibri" w:hAnsi="Calibri"/>
          <w:sz w:val="20"/>
          <w:szCs w:val="20"/>
        </w:rPr>
        <w:t xml:space="preserve">PISICF </w:t>
      </w:r>
      <w:r w:rsidR="0052479A" w:rsidRPr="00734A7E">
        <w:rPr>
          <w:rFonts w:ascii="Calibri" w:hAnsi="Calibri"/>
          <w:sz w:val="20"/>
          <w:szCs w:val="20"/>
        </w:rPr>
        <w:t xml:space="preserve">version </w:t>
      </w:r>
      <w:r w:rsidR="00E44A69" w:rsidRPr="00734A7E">
        <w:rPr>
          <w:rFonts w:ascii="Calibri" w:hAnsi="Calibri"/>
          <w:sz w:val="20"/>
          <w:szCs w:val="20"/>
        </w:rPr>
        <w:t>4</w:t>
      </w:r>
      <w:r w:rsidR="00DF7533" w:rsidRPr="00734A7E">
        <w:rPr>
          <w:rFonts w:ascii="Calibri" w:hAnsi="Calibri"/>
          <w:sz w:val="20"/>
          <w:szCs w:val="20"/>
        </w:rPr>
        <w:t>.</w:t>
      </w:r>
      <w:r w:rsidR="009031DF" w:rsidRPr="00734A7E">
        <w:rPr>
          <w:rFonts w:ascii="Calibri" w:hAnsi="Calibri"/>
          <w:sz w:val="20"/>
          <w:szCs w:val="20"/>
        </w:rPr>
        <w:t>2</w:t>
      </w:r>
      <w:r w:rsidR="00DF7533" w:rsidRPr="00734A7E">
        <w:rPr>
          <w:rFonts w:ascii="Calibri" w:hAnsi="Calibri"/>
          <w:sz w:val="20"/>
          <w:szCs w:val="20"/>
        </w:rPr>
        <w:t xml:space="preserve">, </w:t>
      </w:r>
      <w:r w:rsidR="009031DF" w:rsidRPr="00734A7E">
        <w:rPr>
          <w:rFonts w:ascii="Calibri" w:hAnsi="Calibri"/>
          <w:sz w:val="20"/>
          <w:szCs w:val="20"/>
        </w:rPr>
        <w:t>12</w:t>
      </w:r>
      <w:r w:rsidR="008D099D" w:rsidRPr="00734A7E">
        <w:rPr>
          <w:rFonts w:ascii="Calibri" w:hAnsi="Calibri"/>
          <w:sz w:val="20"/>
          <w:szCs w:val="20"/>
          <w:vertAlign w:val="superscript"/>
        </w:rPr>
        <w:t>th</w:t>
      </w:r>
      <w:r w:rsidR="008D099D" w:rsidRPr="00734A7E">
        <w:rPr>
          <w:rFonts w:ascii="Calibri" w:hAnsi="Calibri"/>
          <w:sz w:val="20"/>
          <w:szCs w:val="20"/>
        </w:rPr>
        <w:t xml:space="preserve"> </w:t>
      </w:r>
      <w:r w:rsidR="009031DF" w:rsidRPr="00734A7E">
        <w:rPr>
          <w:rFonts w:ascii="Calibri" w:hAnsi="Calibri"/>
          <w:sz w:val="20"/>
          <w:szCs w:val="20"/>
        </w:rPr>
        <w:t>September</w:t>
      </w:r>
      <w:r w:rsidR="008D099D" w:rsidRPr="00734A7E">
        <w:rPr>
          <w:rFonts w:ascii="Calibri" w:hAnsi="Calibri"/>
          <w:sz w:val="20"/>
          <w:szCs w:val="20"/>
        </w:rPr>
        <w:t xml:space="preserve"> 2013</w:t>
      </w:r>
    </w:p>
    <w:sectPr w:rsidR="00610838" w:rsidRPr="00DF7533" w:rsidSect="00C065DC">
      <w:headerReference w:type="default" r:id="rId10"/>
      <w:footerReference w:type="default" r:id="rId11"/>
      <w:pgSz w:w="11907" w:h="16839" w:code="9"/>
      <w:pgMar w:top="284" w:right="873" w:bottom="244" w:left="873" w:header="170" w:footer="5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322" w:rsidRDefault="00FB1322" w:rsidP="00916700">
      <w:r>
        <w:separator/>
      </w:r>
    </w:p>
  </w:endnote>
  <w:endnote w:type="continuationSeparator" w:id="0">
    <w:p w:rsidR="00FB1322" w:rsidRDefault="00FB1322" w:rsidP="00916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9B6" w:rsidRPr="00A21050" w:rsidRDefault="00DD19B6" w:rsidP="00A21050">
    <w:pPr>
      <w:pStyle w:val="Footer"/>
      <w:jc w:val="center"/>
      <w:rPr>
        <w:rFonts w:ascii="Arial" w:hAnsi="Arial" w:cs="Arial"/>
        <w:color w:val="808080"/>
        <w:sz w:val="20"/>
        <w:szCs w:val="20"/>
      </w:rPr>
    </w:pPr>
    <w:r w:rsidRPr="00A21050">
      <w:rPr>
        <w:rFonts w:ascii="Arial" w:hAnsi="Arial" w:cs="Arial"/>
        <w:color w:val="808080"/>
        <w:sz w:val="20"/>
        <w:szCs w:val="20"/>
      </w:rPr>
      <w:t xml:space="preserve">Page </w:t>
    </w:r>
    <w:r w:rsidRPr="00A21050">
      <w:rPr>
        <w:rFonts w:ascii="Arial" w:hAnsi="Arial" w:cs="Arial"/>
        <w:color w:val="808080"/>
        <w:sz w:val="20"/>
        <w:szCs w:val="20"/>
      </w:rPr>
      <w:fldChar w:fldCharType="begin"/>
    </w:r>
    <w:r w:rsidRPr="00A21050">
      <w:rPr>
        <w:rFonts w:ascii="Arial" w:hAnsi="Arial" w:cs="Arial"/>
        <w:color w:val="808080"/>
        <w:sz w:val="20"/>
        <w:szCs w:val="20"/>
      </w:rPr>
      <w:instrText xml:space="preserve"> PAGE   \* MERGEFORMAT </w:instrText>
    </w:r>
    <w:r w:rsidRPr="00A21050">
      <w:rPr>
        <w:rFonts w:ascii="Arial" w:hAnsi="Arial" w:cs="Arial"/>
        <w:color w:val="808080"/>
        <w:sz w:val="20"/>
        <w:szCs w:val="20"/>
      </w:rPr>
      <w:fldChar w:fldCharType="separate"/>
    </w:r>
    <w:r w:rsidR="007D5E6F">
      <w:rPr>
        <w:rFonts w:ascii="Arial" w:hAnsi="Arial" w:cs="Arial"/>
        <w:noProof/>
        <w:color w:val="808080"/>
        <w:sz w:val="20"/>
        <w:szCs w:val="20"/>
      </w:rPr>
      <w:t>1</w:t>
    </w:r>
    <w:r w:rsidRPr="00A21050">
      <w:rPr>
        <w:rFonts w:ascii="Arial" w:hAnsi="Arial" w:cs="Arial"/>
        <w:color w:val="808080"/>
        <w:sz w:val="20"/>
        <w:szCs w:val="20"/>
      </w:rPr>
      <w:fldChar w:fldCharType="end"/>
    </w:r>
    <w:r w:rsidRPr="00A21050">
      <w:rPr>
        <w:rFonts w:ascii="Arial" w:hAnsi="Arial" w:cs="Arial"/>
        <w:color w:val="808080"/>
        <w:sz w:val="20"/>
        <w:szCs w:val="20"/>
      </w:rPr>
      <w:t xml:space="preserve"> of </w:t>
    </w:r>
    <w:fldSimple w:instr=" NUMPAGES  \* Arabic  \* MERGEFORMAT ">
      <w:r w:rsidR="007D5E6F" w:rsidRPr="007D5E6F">
        <w:rPr>
          <w:rFonts w:ascii="Arial" w:hAnsi="Arial" w:cs="Arial"/>
          <w:noProof/>
          <w:color w:val="808080"/>
          <w:sz w:val="20"/>
          <w:szCs w:val="20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322" w:rsidRDefault="00FB1322" w:rsidP="00916700">
      <w:r>
        <w:separator/>
      </w:r>
    </w:p>
  </w:footnote>
  <w:footnote w:type="continuationSeparator" w:id="0">
    <w:p w:rsidR="00FB1322" w:rsidRDefault="00FB1322" w:rsidP="009167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9B6" w:rsidRPr="00A21050" w:rsidRDefault="00DD19B6">
    <w:pPr>
      <w:pStyle w:val="Header"/>
      <w:rPr>
        <w:sz w:val="2"/>
        <w:szCs w:val="2"/>
      </w:rPr>
    </w:pPr>
    <w:r w:rsidRPr="00A21050">
      <w:rPr>
        <w:sz w:val="2"/>
        <w:szCs w:val="2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C55"/>
    <w:rsid w:val="00000927"/>
    <w:rsid w:val="00001FD6"/>
    <w:rsid w:val="00022FE2"/>
    <w:rsid w:val="0002377D"/>
    <w:rsid w:val="00035060"/>
    <w:rsid w:val="00044553"/>
    <w:rsid w:val="0004473F"/>
    <w:rsid w:val="00052A61"/>
    <w:rsid w:val="00055678"/>
    <w:rsid w:val="00055E74"/>
    <w:rsid w:val="00056942"/>
    <w:rsid w:val="00057C64"/>
    <w:rsid w:val="000848C4"/>
    <w:rsid w:val="0009290D"/>
    <w:rsid w:val="000956E9"/>
    <w:rsid w:val="000958B0"/>
    <w:rsid w:val="000978BC"/>
    <w:rsid w:val="000A288A"/>
    <w:rsid w:val="000A5DA4"/>
    <w:rsid w:val="000C07FA"/>
    <w:rsid w:val="000C1B8D"/>
    <w:rsid w:val="000C25CD"/>
    <w:rsid w:val="000C625B"/>
    <w:rsid w:val="000D06BC"/>
    <w:rsid w:val="000D55AE"/>
    <w:rsid w:val="000D65D9"/>
    <w:rsid w:val="000D6CAA"/>
    <w:rsid w:val="000E33B9"/>
    <w:rsid w:val="000E74EC"/>
    <w:rsid w:val="000F139A"/>
    <w:rsid w:val="000F1831"/>
    <w:rsid w:val="000F2476"/>
    <w:rsid w:val="001016DC"/>
    <w:rsid w:val="00115E6B"/>
    <w:rsid w:val="00120E1D"/>
    <w:rsid w:val="00132E42"/>
    <w:rsid w:val="001360BE"/>
    <w:rsid w:val="00141FA0"/>
    <w:rsid w:val="001556FB"/>
    <w:rsid w:val="00157970"/>
    <w:rsid w:val="00164375"/>
    <w:rsid w:val="00173622"/>
    <w:rsid w:val="00173F5A"/>
    <w:rsid w:val="00175E4C"/>
    <w:rsid w:val="00180B9B"/>
    <w:rsid w:val="00190514"/>
    <w:rsid w:val="001A1E9D"/>
    <w:rsid w:val="001A3146"/>
    <w:rsid w:val="001A65D3"/>
    <w:rsid w:val="001A6896"/>
    <w:rsid w:val="001A70F3"/>
    <w:rsid w:val="001B5355"/>
    <w:rsid w:val="001B747D"/>
    <w:rsid w:val="001C2477"/>
    <w:rsid w:val="001C3FCD"/>
    <w:rsid w:val="001C6544"/>
    <w:rsid w:val="001E282B"/>
    <w:rsid w:val="001E5A11"/>
    <w:rsid w:val="0020165E"/>
    <w:rsid w:val="00201A38"/>
    <w:rsid w:val="00212DC0"/>
    <w:rsid w:val="00212DF9"/>
    <w:rsid w:val="002170B1"/>
    <w:rsid w:val="0024393D"/>
    <w:rsid w:val="002461E2"/>
    <w:rsid w:val="00247649"/>
    <w:rsid w:val="002531D1"/>
    <w:rsid w:val="00260EE5"/>
    <w:rsid w:val="00271CE3"/>
    <w:rsid w:val="00273D35"/>
    <w:rsid w:val="00284680"/>
    <w:rsid w:val="00294807"/>
    <w:rsid w:val="002A347C"/>
    <w:rsid w:val="002A4C23"/>
    <w:rsid w:val="002A5E48"/>
    <w:rsid w:val="002B3C4D"/>
    <w:rsid w:val="002B6F16"/>
    <w:rsid w:val="002C1BAA"/>
    <w:rsid w:val="002C4EFF"/>
    <w:rsid w:val="002C68E2"/>
    <w:rsid w:val="002D798A"/>
    <w:rsid w:val="002E0B63"/>
    <w:rsid w:val="00305961"/>
    <w:rsid w:val="00310421"/>
    <w:rsid w:val="003141B9"/>
    <w:rsid w:val="00315F03"/>
    <w:rsid w:val="003301EA"/>
    <w:rsid w:val="003311EF"/>
    <w:rsid w:val="00337F43"/>
    <w:rsid w:val="0034000D"/>
    <w:rsid w:val="003400A4"/>
    <w:rsid w:val="00345086"/>
    <w:rsid w:val="00346ACD"/>
    <w:rsid w:val="003471F1"/>
    <w:rsid w:val="0034739E"/>
    <w:rsid w:val="00355F67"/>
    <w:rsid w:val="0035630C"/>
    <w:rsid w:val="00367FD4"/>
    <w:rsid w:val="00375137"/>
    <w:rsid w:val="00381B06"/>
    <w:rsid w:val="003A734B"/>
    <w:rsid w:val="003C3C01"/>
    <w:rsid w:val="003C4447"/>
    <w:rsid w:val="003D05BA"/>
    <w:rsid w:val="003D6AE2"/>
    <w:rsid w:val="003D73FA"/>
    <w:rsid w:val="003E49DC"/>
    <w:rsid w:val="003E6660"/>
    <w:rsid w:val="003F24C6"/>
    <w:rsid w:val="003F7EA0"/>
    <w:rsid w:val="00403541"/>
    <w:rsid w:val="00412AAD"/>
    <w:rsid w:val="0042221A"/>
    <w:rsid w:val="004342A8"/>
    <w:rsid w:val="004348FA"/>
    <w:rsid w:val="0044395C"/>
    <w:rsid w:val="00447E62"/>
    <w:rsid w:val="00451C84"/>
    <w:rsid w:val="00453F15"/>
    <w:rsid w:val="0045706E"/>
    <w:rsid w:val="00461169"/>
    <w:rsid w:val="00474206"/>
    <w:rsid w:val="004757EE"/>
    <w:rsid w:val="004876B8"/>
    <w:rsid w:val="004B2DEE"/>
    <w:rsid w:val="004B34DA"/>
    <w:rsid w:val="004B3A63"/>
    <w:rsid w:val="004B44B5"/>
    <w:rsid w:val="004B5647"/>
    <w:rsid w:val="004B6E29"/>
    <w:rsid w:val="004C6E3B"/>
    <w:rsid w:val="004D1B2B"/>
    <w:rsid w:val="004D2F29"/>
    <w:rsid w:val="004D4B7E"/>
    <w:rsid w:val="004D66BD"/>
    <w:rsid w:val="004E6E85"/>
    <w:rsid w:val="004E7940"/>
    <w:rsid w:val="004F32B4"/>
    <w:rsid w:val="004F4620"/>
    <w:rsid w:val="004F4A56"/>
    <w:rsid w:val="004F661D"/>
    <w:rsid w:val="004F6B55"/>
    <w:rsid w:val="005000EB"/>
    <w:rsid w:val="0050012D"/>
    <w:rsid w:val="00504FED"/>
    <w:rsid w:val="00517D2B"/>
    <w:rsid w:val="00523D24"/>
    <w:rsid w:val="0052479A"/>
    <w:rsid w:val="005255D5"/>
    <w:rsid w:val="0054033A"/>
    <w:rsid w:val="005417B5"/>
    <w:rsid w:val="0054401E"/>
    <w:rsid w:val="0054717A"/>
    <w:rsid w:val="00551BB1"/>
    <w:rsid w:val="00551BC0"/>
    <w:rsid w:val="00560B3C"/>
    <w:rsid w:val="00561A0B"/>
    <w:rsid w:val="0056298D"/>
    <w:rsid w:val="00571C2C"/>
    <w:rsid w:val="0057674F"/>
    <w:rsid w:val="00576F59"/>
    <w:rsid w:val="00580A47"/>
    <w:rsid w:val="00587678"/>
    <w:rsid w:val="00587F17"/>
    <w:rsid w:val="005A0A2F"/>
    <w:rsid w:val="005A1DAC"/>
    <w:rsid w:val="005A2368"/>
    <w:rsid w:val="005A248B"/>
    <w:rsid w:val="005A3CED"/>
    <w:rsid w:val="005A532C"/>
    <w:rsid w:val="005A6B2F"/>
    <w:rsid w:val="005B181B"/>
    <w:rsid w:val="005B3FFD"/>
    <w:rsid w:val="005C1353"/>
    <w:rsid w:val="005C3A7B"/>
    <w:rsid w:val="005C73A4"/>
    <w:rsid w:val="005E04D6"/>
    <w:rsid w:val="005E687A"/>
    <w:rsid w:val="00600F73"/>
    <w:rsid w:val="006011AC"/>
    <w:rsid w:val="006025C9"/>
    <w:rsid w:val="0060326D"/>
    <w:rsid w:val="006042FA"/>
    <w:rsid w:val="006047D4"/>
    <w:rsid w:val="00607D7B"/>
    <w:rsid w:val="00610838"/>
    <w:rsid w:val="00610B35"/>
    <w:rsid w:val="00640AB7"/>
    <w:rsid w:val="006517A6"/>
    <w:rsid w:val="006526F7"/>
    <w:rsid w:val="0065471C"/>
    <w:rsid w:val="00656064"/>
    <w:rsid w:val="006672F1"/>
    <w:rsid w:val="0067149E"/>
    <w:rsid w:val="00673B84"/>
    <w:rsid w:val="00675073"/>
    <w:rsid w:val="00675EBC"/>
    <w:rsid w:val="006775BA"/>
    <w:rsid w:val="0069063B"/>
    <w:rsid w:val="00694F55"/>
    <w:rsid w:val="006A1552"/>
    <w:rsid w:val="006A6FA9"/>
    <w:rsid w:val="006A7326"/>
    <w:rsid w:val="006B568C"/>
    <w:rsid w:val="006B78F8"/>
    <w:rsid w:val="006C24E6"/>
    <w:rsid w:val="006C4AF0"/>
    <w:rsid w:val="006C616A"/>
    <w:rsid w:val="006D74EF"/>
    <w:rsid w:val="006E125A"/>
    <w:rsid w:val="006E2B35"/>
    <w:rsid w:val="006E3C0D"/>
    <w:rsid w:val="006F1DBF"/>
    <w:rsid w:val="00706B35"/>
    <w:rsid w:val="007100CA"/>
    <w:rsid w:val="00714A6E"/>
    <w:rsid w:val="0071667B"/>
    <w:rsid w:val="0072032F"/>
    <w:rsid w:val="00721C79"/>
    <w:rsid w:val="00722B92"/>
    <w:rsid w:val="0073008E"/>
    <w:rsid w:val="00734A7E"/>
    <w:rsid w:val="00750380"/>
    <w:rsid w:val="00757352"/>
    <w:rsid w:val="00762861"/>
    <w:rsid w:val="0076645D"/>
    <w:rsid w:val="00773DBC"/>
    <w:rsid w:val="007754F0"/>
    <w:rsid w:val="00777F10"/>
    <w:rsid w:val="007832FE"/>
    <w:rsid w:val="00790970"/>
    <w:rsid w:val="00790ED7"/>
    <w:rsid w:val="007A0723"/>
    <w:rsid w:val="007A60FE"/>
    <w:rsid w:val="007C69E6"/>
    <w:rsid w:val="007D1754"/>
    <w:rsid w:val="007D5E6F"/>
    <w:rsid w:val="007D6FBC"/>
    <w:rsid w:val="007E3A3A"/>
    <w:rsid w:val="007E6A41"/>
    <w:rsid w:val="007F04DE"/>
    <w:rsid w:val="007F2C55"/>
    <w:rsid w:val="007F727C"/>
    <w:rsid w:val="007F7553"/>
    <w:rsid w:val="007F7636"/>
    <w:rsid w:val="00811B4B"/>
    <w:rsid w:val="00817F51"/>
    <w:rsid w:val="008464C6"/>
    <w:rsid w:val="0084690A"/>
    <w:rsid w:val="008511C7"/>
    <w:rsid w:val="00864075"/>
    <w:rsid w:val="00871BFA"/>
    <w:rsid w:val="0087219A"/>
    <w:rsid w:val="00874F7E"/>
    <w:rsid w:val="00874FE8"/>
    <w:rsid w:val="00877435"/>
    <w:rsid w:val="0089160D"/>
    <w:rsid w:val="008942E4"/>
    <w:rsid w:val="008A74D4"/>
    <w:rsid w:val="008A7522"/>
    <w:rsid w:val="008B2322"/>
    <w:rsid w:val="008B5533"/>
    <w:rsid w:val="008B6D78"/>
    <w:rsid w:val="008B7359"/>
    <w:rsid w:val="008C2568"/>
    <w:rsid w:val="008C4187"/>
    <w:rsid w:val="008C6B28"/>
    <w:rsid w:val="008C7540"/>
    <w:rsid w:val="008C76B1"/>
    <w:rsid w:val="008D099D"/>
    <w:rsid w:val="008D2263"/>
    <w:rsid w:val="008E5325"/>
    <w:rsid w:val="008F40D8"/>
    <w:rsid w:val="008F7331"/>
    <w:rsid w:val="00901D8B"/>
    <w:rsid w:val="009031DF"/>
    <w:rsid w:val="00903B0D"/>
    <w:rsid w:val="00905977"/>
    <w:rsid w:val="00905F40"/>
    <w:rsid w:val="00907AF7"/>
    <w:rsid w:val="00916700"/>
    <w:rsid w:val="00916ABE"/>
    <w:rsid w:val="00922662"/>
    <w:rsid w:val="00924E73"/>
    <w:rsid w:val="009329C7"/>
    <w:rsid w:val="0093496C"/>
    <w:rsid w:val="00941F24"/>
    <w:rsid w:val="00960A90"/>
    <w:rsid w:val="0096340F"/>
    <w:rsid w:val="00965582"/>
    <w:rsid w:val="009655B1"/>
    <w:rsid w:val="009668B7"/>
    <w:rsid w:val="00967A63"/>
    <w:rsid w:val="00971F41"/>
    <w:rsid w:val="00977B20"/>
    <w:rsid w:val="00980170"/>
    <w:rsid w:val="00992F74"/>
    <w:rsid w:val="009E03F7"/>
    <w:rsid w:val="009E0E5B"/>
    <w:rsid w:val="009E25BE"/>
    <w:rsid w:val="009E7B12"/>
    <w:rsid w:val="009F0661"/>
    <w:rsid w:val="009F2F14"/>
    <w:rsid w:val="009F5B8E"/>
    <w:rsid w:val="009F658C"/>
    <w:rsid w:val="00A00A3A"/>
    <w:rsid w:val="00A117BA"/>
    <w:rsid w:val="00A21050"/>
    <w:rsid w:val="00A22FB6"/>
    <w:rsid w:val="00A279BE"/>
    <w:rsid w:val="00A336B7"/>
    <w:rsid w:val="00A40957"/>
    <w:rsid w:val="00A4229F"/>
    <w:rsid w:val="00A53EA2"/>
    <w:rsid w:val="00A8782F"/>
    <w:rsid w:val="00AA012C"/>
    <w:rsid w:val="00AB0989"/>
    <w:rsid w:val="00AB581C"/>
    <w:rsid w:val="00AC0CFF"/>
    <w:rsid w:val="00AC37AD"/>
    <w:rsid w:val="00AC54B3"/>
    <w:rsid w:val="00AD1ECE"/>
    <w:rsid w:val="00AD2983"/>
    <w:rsid w:val="00AD6EEC"/>
    <w:rsid w:val="00AE3692"/>
    <w:rsid w:val="00AE6EC4"/>
    <w:rsid w:val="00B142C1"/>
    <w:rsid w:val="00B154FC"/>
    <w:rsid w:val="00B21D35"/>
    <w:rsid w:val="00B24F7E"/>
    <w:rsid w:val="00B30FBE"/>
    <w:rsid w:val="00B40629"/>
    <w:rsid w:val="00B67D7B"/>
    <w:rsid w:val="00B8377E"/>
    <w:rsid w:val="00B8553D"/>
    <w:rsid w:val="00B9185E"/>
    <w:rsid w:val="00B93B96"/>
    <w:rsid w:val="00B958E5"/>
    <w:rsid w:val="00B95A4D"/>
    <w:rsid w:val="00BB5FDF"/>
    <w:rsid w:val="00BC0242"/>
    <w:rsid w:val="00BC1B78"/>
    <w:rsid w:val="00BD4F46"/>
    <w:rsid w:val="00BD7C0C"/>
    <w:rsid w:val="00BE7620"/>
    <w:rsid w:val="00C026D0"/>
    <w:rsid w:val="00C065DC"/>
    <w:rsid w:val="00C12066"/>
    <w:rsid w:val="00C1303E"/>
    <w:rsid w:val="00C20AE4"/>
    <w:rsid w:val="00C21A07"/>
    <w:rsid w:val="00C2353A"/>
    <w:rsid w:val="00C269F1"/>
    <w:rsid w:val="00C40E34"/>
    <w:rsid w:val="00C449DF"/>
    <w:rsid w:val="00C465BE"/>
    <w:rsid w:val="00C53DC0"/>
    <w:rsid w:val="00C61301"/>
    <w:rsid w:val="00C66911"/>
    <w:rsid w:val="00C758E3"/>
    <w:rsid w:val="00CA31FE"/>
    <w:rsid w:val="00CA5E2C"/>
    <w:rsid w:val="00CB3859"/>
    <w:rsid w:val="00CC0E94"/>
    <w:rsid w:val="00CC19FA"/>
    <w:rsid w:val="00CC2F6F"/>
    <w:rsid w:val="00CC4427"/>
    <w:rsid w:val="00CD6E16"/>
    <w:rsid w:val="00CE3526"/>
    <w:rsid w:val="00CF1396"/>
    <w:rsid w:val="00CF2474"/>
    <w:rsid w:val="00D04FCE"/>
    <w:rsid w:val="00D1277A"/>
    <w:rsid w:val="00D1755B"/>
    <w:rsid w:val="00D2417A"/>
    <w:rsid w:val="00D25A74"/>
    <w:rsid w:val="00D573B9"/>
    <w:rsid w:val="00D61FF0"/>
    <w:rsid w:val="00D7461F"/>
    <w:rsid w:val="00D77068"/>
    <w:rsid w:val="00D90B48"/>
    <w:rsid w:val="00D95BC6"/>
    <w:rsid w:val="00D97334"/>
    <w:rsid w:val="00DA3048"/>
    <w:rsid w:val="00DA347D"/>
    <w:rsid w:val="00DA40A6"/>
    <w:rsid w:val="00DB7B8E"/>
    <w:rsid w:val="00DC0DA9"/>
    <w:rsid w:val="00DC20D9"/>
    <w:rsid w:val="00DD19B6"/>
    <w:rsid w:val="00DD3415"/>
    <w:rsid w:val="00DD7A77"/>
    <w:rsid w:val="00DE0634"/>
    <w:rsid w:val="00DE53B1"/>
    <w:rsid w:val="00DF3DD3"/>
    <w:rsid w:val="00DF6334"/>
    <w:rsid w:val="00DF7533"/>
    <w:rsid w:val="00E2231B"/>
    <w:rsid w:val="00E321F6"/>
    <w:rsid w:val="00E35BD0"/>
    <w:rsid w:val="00E3718E"/>
    <w:rsid w:val="00E44A69"/>
    <w:rsid w:val="00E44B1C"/>
    <w:rsid w:val="00E4647E"/>
    <w:rsid w:val="00E5170D"/>
    <w:rsid w:val="00E52610"/>
    <w:rsid w:val="00E52FA7"/>
    <w:rsid w:val="00E622E1"/>
    <w:rsid w:val="00E6584D"/>
    <w:rsid w:val="00E70B16"/>
    <w:rsid w:val="00E72A5F"/>
    <w:rsid w:val="00E83A7C"/>
    <w:rsid w:val="00E93459"/>
    <w:rsid w:val="00E9370B"/>
    <w:rsid w:val="00E95264"/>
    <w:rsid w:val="00E95AA3"/>
    <w:rsid w:val="00EA1AC3"/>
    <w:rsid w:val="00EB494A"/>
    <w:rsid w:val="00EC0F2A"/>
    <w:rsid w:val="00EC6B24"/>
    <w:rsid w:val="00ED2631"/>
    <w:rsid w:val="00F02309"/>
    <w:rsid w:val="00F04E5E"/>
    <w:rsid w:val="00F13D01"/>
    <w:rsid w:val="00F15BD2"/>
    <w:rsid w:val="00F23C01"/>
    <w:rsid w:val="00F37A03"/>
    <w:rsid w:val="00F52394"/>
    <w:rsid w:val="00F530C8"/>
    <w:rsid w:val="00F54A43"/>
    <w:rsid w:val="00F65D2B"/>
    <w:rsid w:val="00F674F5"/>
    <w:rsid w:val="00F719C4"/>
    <w:rsid w:val="00F914F6"/>
    <w:rsid w:val="00FB1322"/>
    <w:rsid w:val="00FB3B96"/>
    <w:rsid w:val="00FC18C3"/>
    <w:rsid w:val="00FC4CED"/>
    <w:rsid w:val="00FC6D5C"/>
    <w:rsid w:val="00FC7E6C"/>
    <w:rsid w:val="00FE1E10"/>
    <w:rsid w:val="00FE59F7"/>
    <w:rsid w:val="00FF1C9F"/>
    <w:rsid w:val="00FF4E37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BE"/>
    <w:rPr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E70B16"/>
    <w:pPr>
      <w:keepNext/>
      <w:jc w:val="right"/>
      <w:outlineLvl w:val="5"/>
    </w:pPr>
    <w:rPr>
      <w:rFonts w:ascii="Arial" w:hAnsi="Arial" w:cs="Arial"/>
      <w:b/>
      <w:bCs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E70B16"/>
    <w:pPr>
      <w:keepNext/>
      <w:jc w:val="center"/>
      <w:outlineLvl w:val="6"/>
    </w:pPr>
    <w:rPr>
      <w:rFonts w:ascii="Arial" w:hAnsi="Arial" w:cs="Arial"/>
      <w:i/>
      <w:iCs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E70B16"/>
    <w:pPr>
      <w:keepNext/>
      <w:jc w:val="center"/>
      <w:outlineLvl w:val="7"/>
    </w:pPr>
    <w:rPr>
      <w:rFonts w:ascii="Arial" w:hAnsi="Arial" w:cs="Arial"/>
      <w:b/>
      <w:bCs/>
      <w:caps/>
      <w:sz w:val="28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167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670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167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700"/>
    <w:rPr>
      <w:sz w:val="24"/>
      <w:szCs w:val="24"/>
    </w:rPr>
  </w:style>
  <w:style w:type="character" w:styleId="Strong">
    <w:name w:val="Strong"/>
    <w:basedOn w:val="DefaultParagraphFont"/>
    <w:qFormat/>
    <w:rsid w:val="008B6D78"/>
    <w:rPr>
      <w:b/>
      <w:bCs/>
    </w:rPr>
  </w:style>
  <w:style w:type="paragraph" w:styleId="BalloonText">
    <w:name w:val="Balloon Text"/>
    <w:basedOn w:val="Normal"/>
    <w:link w:val="BalloonTextChar"/>
    <w:rsid w:val="00F53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30C8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E70B16"/>
    <w:rPr>
      <w:rFonts w:ascii="Arial" w:hAnsi="Arial" w:cs="Arial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rsid w:val="00E70B16"/>
    <w:rPr>
      <w:rFonts w:ascii="Arial" w:hAnsi="Arial" w:cs="Arial"/>
      <w:i/>
      <w:iCs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E70B16"/>
    <w:rPr>
      <w:rFonts w:ascii="Arial" w:hAnsi="Arial" w:cs="Arial"/>
      <w:b/>
      <w:bCs/>
      <w:caps/>
      <w:sz w:val="28"/>
      <w:szCs w:val="36"/>
      <w:lang w:eastAsia="en-US"/>
    </w:rPr>
  </w:style>
  <w:style w:type="character" w:styleId="CommentReference">
    <w:name w:val="annotation reference"/>
    <w:basedOn w:val="DefaultParagraphFont"/>
    <w:rsid w:val="005E04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E04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E04D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E04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E04D6"/>
    <w:rPr>
      <w:b/>
      <w:bCs/>
      <w:lang w:val="en-US" w:eastAsia="en-US"/>
    </w:rPr>
  </w:style>
  <w:style w:type="character" w:styleId="Hyperlink">
    <w:name w:val="Hyperlink"/>
    <w:basedOn w:val="DefaultParagraphFont"/>
    <w:rsid w:val="00587F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BE"/>
    <w:rPr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E70B16"/>
    <w:pPr>
      <w:keepNext/>
      <w:jc w:val="right"/>
      <w:outlineLvl w:val="5"/>
    </w:pPr>
    <w:rPr>
      <w:rFonts w:ascii="Arial" w:hAnsi="Arial" w:cs="Arial"/>
      <w:b/>
      <w:bCs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E70B16"/>
    <w:pPr>
      <w:keepNext/>
      <w:jc w:val="center"/>
      <w:outlineLvl w:val="6"/>
    </w:pPr>
    <w:rPr>
      <w:rFonts w:ascii="Arial" w:hAnsi="Arial" w:cs="Arial"/>
      <w:i/>
      <w:iCs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E70B16"/>
    <w:pPr>
      <w:keepNext/>
      <w:jc w:val="center"/>
      <w:outlineLvl w:val="7"/>
    </w:pPr>
    <w:rPr>
      <w:rFonts w:ascii="Arial" w:hAnsi="Arial" w:cs="Arial"/>
      <w:b/>
      <w:bCs/>
      <w:caps/>
      <w:sz w:val="28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167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670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167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700"/>
    <w:rPr>
      <w:sz w:val="24"/>
      <w:szCs w:val="24"/>
    </w:rPr>
  </w:style>
  <w:style w:type="character" w:styleId="Strong">
    <w:name w:val="Strong"/>
    <w:basedOn w:val="DefaultParagraphFont"/>
    <w:qFormat/>
    <w:rsid w:val="008B6D78"/>
    <w:rPr>
      <w:b/>
      <w:bCs/>
    </w:rPr>
  </w:style>
  <w:style w:type="paragraph" w:styleId="BalloonText">
    <w:name w:val="Balloon Text"/>
    <w:basedOn w:val="Normal"/>
    <w:link w:val="BalloonTextChar"/>
    <w:rsid w:val="00F53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30C8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E70B16"/>
    <w:rPr>
      <w:rFonts w:ascii="Arial" w:hAnsi="Arial" w:cs="Arial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rsid w:val="00E70B16"/>
    <w:rPr>
      <w:rFonts w:ascii="Arial" w:hAnsi="Arial" w:cs="Arial"/>
      <w:i/>
      <w:iCs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E70B16"/>
    <w:rPr>
      <w:rFonts w:ascii="Arial" w:hAnsi="Arial" w:cs="Arial"/>
      <w:b/>
      <w:bCs/>
      <w:caps/>
      <w:sz w:val="28"/>
      <w:szCs w:val="36"/>
      <w:lang w:eastAsia="en-US"/>
    </w:rPr>
  </w:style>
  <w:style w:type="character" w:styleId="CommentReference">
    <w:name w:val="annotation reference"/>
    <w:basedOn w:val="DefaultParagraphFont"/>
    <w:rsid w:val="005E04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E04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E04D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E04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E04D6"/>
    <w:rPr>
      <w:b/>
      <w:bCs/>
      <w:lang w:val="en-US" w:eastAsia="en-US"/>
    </w:rPr>
  </w:style>
  <w:style w:type="character" w:styleId="Hyperlink">
    <w:name w:val="Hyperlink"/>
    <w:basedOn w:val="DefaultParagraphFont"/>
    <w:rsid w:val="00587F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envasc@le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963F8-016D-47D0-88FC-113CF9E01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4610274E.dotm</Template>
  <TotalTime>7</TotalTime>
  <Pages>1</Pages>
  <Words>319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Leong</dc:creator>
  <cp:lastModifiedBy>cg166</cp:lastModifiedBy>
  <cp:revision>4</cp:revision>
  <cp:lastPrinted>2013-05-15T14:37:00Z</cp:lastPrinted>
  <dcterms:created xsi:type="dcterms:W3CDTF">2015-08-03T11:51:00Z</dcterms:created>
  <dcterms:modified xsi:type="dcterms:W3CDTF">2015-08-03T12:01:00Z</dcterms:modified>
</cp:coreProperties>
</file>
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528" w:rsidRPr="00E33CD8" w:rsidRDefault="00DD3528" w:rsidP="00DD3528">
      <w:pPr>
        <w:jc w:val="center"/>
        <w:rPr>
          <w:b/>
          <w:sz w:val="24"/>
          <w:szCs w:val="24"/>
        </w:rPr>
      </w:pPr>
      <w:r w:rsidRPr="00E33CD8">
        <w:rPr>
          <w:b/>
          <w:sz w:val="24"/>
          <w:szCs w:val="24"/>
        </w:rPr>
        <w:t>GENVASC Team Contacts</w:t>
      </w:r>
    </w:p>
    <w:p w:rsidR="00DD3528" w:rsidRDefault="00DD3528"/>
    <w:p w:rsidR="00DD3528" w:rsidRDefault="00DD3528"/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3936"/>
        <w:gridCol w:w="2409"/>
        <w:gridCol w:w="1560"/>
        <w:gridCol w:w="2693"/>
        <w:gridCol w:w="3685"/>
      </w:tblGrid>
      <w:tr w:rsidR="00E33CD8" w:rsidTr="00E33CD8">
        <w:tc>
          <w:tcPr>
            <w:tcW w:w="3936" w:type="dxa"/>
          </w:tcPr>
          <w:p w:rsidR="00A72319" w:rsidRDefault="00A72319">
            <w:r>
              <w:t xml:space="preserve">Chief Investigator </w:t>
            </w:r>
          </w:p>
        </w:tc>
        <w:tc>
          <w:tcPr>
            <w:tcW w:w="2409" w:type="dxa"/>
          </w:tcPr>
          <w:p w:rsidR="00A72319" w:rsidRPr="00E33CD8" w:rsidRDefault="00A72319">
            <w:r w:rsidRPr="00E33CD8">
              <w:t>Professor Nilesh Samani</w:t>
            </w:r>
          </w:p>
        </w:tc>
        <w:tc>
          <w:tcPr>
            <w:tcW w:w="1560" w:type="dxa"/>
          </w:tcPr>
          <w:p w:rsidR="00A72319" w:rsidRDefault="00A72319" w:rsidP="00CA391C">
            <w:r>
              <w:t xml:space="preserve">0116 204 </w:t>
            </w:r>
            <w:r w:rsidRPr="007D11F9">
              <w:t>475</w:t>
            </w:r>
            <w:r w:rsidR="00CA391C">
              <w:t>8</w:t>
            </w:r>
          </w:p>
        </w:tc>
        <w:tc>
          <w:tcPr>
            <w:tcW w:w="2693" w:type="dxa"/>
          </w:tcPr>
          <w:p w:rsidR="00A72319" w:rsidRDefault="00A72319">
            <w:r>
              <w:t>njs@le.ac.uk</w:t>
            </w:r>
          </w:p>
        </w:tc>
        <w:tc>
          <w:tcPr>
            <w:tcW w:w="3685" w:type="dxa"/>
          </w:tcPr>
          <w:p w:rsidR="00A72319" w:rsidRDefault="00A72319"/>
        </w:tc>
      </w:tr>
      <w:tr w:rsidR="00E33CD8" w:rsidTr="00E33CD8">
        <w:tc>
          <w:tcPr>
            <w:tcW w:w="3936" w:type="dxa"/>
          </w:tcPr>
          <w:p w:rsidR="00A72319" w:rsidRDefault="00A72319">
            <w:r>
              <w:t>GENVASC Manager</w:t>
            </w:r>
          </w:p>
        </w:tc>
        <w:tc>
          <w:tcPr>
            <w:tcW w:w="2409" w:type="dxa"/>
          </w:tcPr>
          <w:p w:rsidR="00A72319" w:rsidRDefault="00CB6F5D">
            <w:r w:rsidRPr="00F5201D">
              <w:t>Chris Greengrass</w:t>
            </w:r>
          </w:p>
        </w:tc>
        <w:tc>
          <w:tcPr>
            <w:tcW w:w="1560" w:type="dxa"/>
          </w:tcPr>
          <w:p w:rsidR="00A72319" w:rsidRDefault="00CB6F5D" w:rsidP="00CB6F5D">
            <w:r>
              <w:t>0116 204 4771</w:t>
            </w:r>
          </w:p>
        </w:tc>
        <w:tc>
          <w:tcPr>
            <w:tcW w:w="2693" w:type="dxa"/>
          </w:tcPr>
          <w:p w:rsidR="00A72319" w:rsidRDefault="00CB6F5D">
            <w:r>
              <w:t>cg166@le.ac.uk</w:t>
            </w:r>
          </w:p>
        </w:tc>
        <w:tc>
          <w:tcPr>
            <w:tcW w:w="3685" w:type="dxa"/>
          </w:tcPr>
          <w:p w:rsidR="00A72319" w:rsidRDefault="00DD3528">
            <w:r>
              <w:t>c</w:t>
            </w:r>
            <w:r w:rsidR="00CB6F5D">
              <w:t>hristopher.greengrass@uhl-tr.nhs.uk</w:t>
            </w:r>
          </w:p>
        </w:tc>
      </w:tr>
      <w:tr w:rsidR="00E33CD8" w:rsidTr="00E33CD8">
        <w:tc>
          <w:tcPr>
            <w:tcW w:w="3936" w:type="dxa"/>
          </w:tcPr>
          <w:p w:rsidR="00A72319" w:rsidRDefault="00A72319">
            <w:r w:rsidRPr="00F5201D">
              <w:t>GENVASC Nurse</w:t>
            </w:r>
          </w:p>
        </w:tc>
        <w:tc>
          <w:tcPr>
            <w:tcW w:w="2409" w:type="dxa"/>
          </w:tcPr>
          <w:p w:rsidR="00A72319" w:rsidRDefault="00CB6F5D">
            <w:r w:rsidRPr="00F5201D">
              <w:t>Emma Beeston</w:t>
            </w:r>
          </w:p>
        </w:tc>
        <w:tc>
          <w:tcPr>
            <w:tcW w:w="1560" w:type="dxa"/>
          </w:tcPr>
          <w:p w:rsidR="00A72319" w:rsidRDefault="00CB6F5D">
            <w:r>
              <w:t>0116 204 4738</w:t>
            </w:r>
          </w:p>
        </w:tc>
        <w:tc>
          <w:tcPr>
            <w:tcW w:w="2693" w:type="dxa"/>
          </w:tcPr>
          <w:p w:rsidR="00A72319" w:rsidRDefault="00CB6F5D">
            <w:r>
              <w:t>epb2@le.ac.uk</w:t>
            </w:r>
          </w:p>
        </w:tc>
        <w:tc>
          <w:tcPr>
            <w:tcW w:w="3685" w:type="dxa"/>
          </w:tcPr>
          <w:p w:rsidR="00A72319" w:rsidRDefault="00DD3528">
            <w:r>
              <w:t>emma.beeston@uhl-tr.nhs.uk</w:t>
            </w:r>
          </w:p>
        </w:tc>
      </w:tr>
      <w:tr w:rsidR="00E33CD8" w:rsidTr="00E33CD8">
        <w:tc>
          <w:tcPr>
            <w:tcW w:w="3936" w:type="dxa"/>
          </w:tcPr>
          <w:p w:rsidR="00A72319" w:rsidRDefault="00A72319">
            <w:r>
              <w:t>GENVASC Administrator</w:t>
            </w:r>
          </w:p>
        </w:tc>
        <w:tc>
          <w:tcPr>
            <w:tcW w:w="2409" w:type="dxa"/>
          </w:tcPr>
          <w:p w:rsidR="00A72319" w:rsidRDefault="009D06DA">
            <w:r>
              <w:t>Rebecca Wrack</w:t>
            </w:r>
          </w:p>
        </w:tc>
        <w:tc>
          <w:tcPr>
            <w:tcW w:w="1560" w:type="dxa"/>
          </w:tcPr>
          <w:p w:rsidR="00A72319" w:rsidRDefault="009D06DA">
            <w:r>
              <w:t>0116 204 4773</w:t>
            </w:r>
          </w:p>
        </w:tc>
        <w:tc>
          <w:tcPr>
            <w:tcW w:w="2693" w:type="dxa"/>
          </w:tcPr>
          <w:p w:rsidR="00A72319" w:rsidRDefault="009D06DA">
            <w:r>
              <w:t>rw222</w:t>
            </w:r>
            <w:r w:rsidR="00CB6F5D">
              <w:t>@le.ac.uk</w:t>
            </w:r>
          </w:p>
        </w:tc>
        <w:tc>
          <w:tcPr>
            <w:tcW w:w="3685" w:type="dxa"/>
          </w:tcPr>
          <w:p w:rsidR="00A72319" w:rsidRDefault="009D06DA">
            <w:r>
              <w:t>becki.a.wrack</w:t>
            </w:r>
            <w:r w:rsidR="00DD3528">
              <w:t>@uhl-tr.nhs.uk</w:t>
            </w:r>
          </w:p>
        </w:tc>
      </w:tr>
      <w:tr w:rsidR="00E33CD8" w:rsidTr="00E33CD8">
        <w:tc>
          <w:tcPr>
            <w:tcW w:w="3936" w:type="dxa"/>
          </w:tcPr>
          <w:p w:rsidR="00A72319" w:rsidRDefault="00A72319">
            <w:r>
              <w:t>GENVASC Administrator</w:t>
            </w:r>
          </w:p>
        </w:tc>
        <w:tc>
          <w:tcPr>
            <w:tcW w:w="2409" w:type="dxa"/>
          </w:tcPr>
          <w:p w:rsidR="00A72319" w:rsidRDefault="00CB6F5D">
            <w:r>
              <w:t>Dawn Woods</w:t>
            </w:r>
          </w:p>
        </w:tc>
        <w:tc>
          <w:tcPr>
            <w:tcW w:w="1560" w:type="dxa"/>
          </w:tcPr>
          <w:p w:rsidR="00A72319" w:rsidRDefault="009D06DA">
            <w:r>
              <w:t>0116 204 4769</w:t>
            </w:r>
          </w:p>
        </w:tc>
        <w:tc>
          <w:tcPr>
            <w:tcW w:w="2693" w:type="dxa"/>
          </w:tcPr>
          <w:p w:rsidR="00A72319" w:rsidRDefault="00DD3528">
            <w:r>
              <w:t>dw217@le.ac.uk</w:t>
            </w:r>
          </w:p>
        </w:tc>
        <w:tc>
          <w:tcPr>
            <w:tcW w:w="3685" w:type="dxa"/>
          </w:tcPr>
          <w:p w:rsidR="00A72319" w:rsidRDefault="00DD3528">
            <w:r>
              <w:t>dawn.wood</w:t>
            </w:r>
            <w:r w:rsidR="009D06DA">
              <w:t>s</w:t>
            </w:r>
            <w:r>
              <w:t>@uhl-tr.nhs.uk</w:t>
            </w:r>
          </w:p>
        </w:tc>
      </w:tr>
      <w:tr w:rsidR="00E33CD8" w:rsidTr="00E33CD8">
        <w:tc>
          <w:tcPr>
            <w:tcW w:w="3936" w:type="dxa"/>
          </w:tcPr>
          <w:p w:rsidR="00A72319" w:rsidRDefault="003140DC">
            <w:r>
              <w:t>CRN. East Midlands Business support officer</w:t>
            </w:r>
          </w:p>
        </w:tc>
        <w:tc>
          <w:tcPr>
            <w:tcW w:w="2409" w:type="dxa"/>
          </w:tcPr>
          <w:p w:rsidR="00A72319" w:rsidRDefault="003140DC">
            <w:r>
              <w:t>Ky</w:t>
            </w:r>
            <w:r w:rsidR="00C14653">
              <w:t>lie B</w:t>
            </w:r>
            <w:r>
              <w:t>ate</w:t>
            </w:r>
          </w:p>
        </w:tc>
        <w:tc>
          <w:tcPr>
            <w:tcW w:w="1560" w:type="dxa"/>
          </w:tcPr>
          <w:p w:rsidR="00A72319" w:rsidRDefault="003140DC">
            <w:r>
              <w:t>0116 2587329</w:t>
            </w:r>
          </w:p>
        </w:tc>
        <w:tc>
          <w:tcPr>
            <w:tcW w:w="2693" w:type="dxa"/>
          </w:tcPr>
          <w:p w:rsidR="00A72319" w:rsidRDefault="003140DC">
            <w:r>
              <w:t>Kylie.bate</w:t>
            </w:r>
            <w:r w:rsidR="00DD3528">
              <w:t>@nihr.ac.uk</w:t>
            </w:r>
          </w:p>
        </w:tc>
        <w:tc>
          <w:tcPr>
            <w:tcW w:w="3685" w:type="dxa"/>
          </w:tcPr>
          <w:p w:rsidR="00A72319" w:rsidRDefault="00A72319"/>
        </w:tc>
      </w:tr>
      <w:tr w:rsidR="00E33CD8" w:rsidTr="00E33CD8">
        <w:tc>
          <w:tcPr>
            <w:tcW w:w="3936" w:type="dxa"/>
          </w:tcPr>
          <w:p w:rsidR="00A72319" w:rsidRDefault="00DD3528">
            <w:r>
              <w:t>Lab Manager</w:t>
            </w:r>
          </w:p>
        </w:tc>
        <w:tc>
          <w:tcPr>
            <w:tcW w:w="2409" w:type="dxa"/>
          </w:tcPr>
          <w:p w:rsidR="00A72319" w:rsidRDefault="00DD3528">
            <w:r>
              <w:t>Dr Gavin Wyman</w:t>
            </w:r>
          </w:p>
        </w:tc>
        <w:tc>
          <w:tcPr>
            <w:tcW w:w="1560" w:type="dxa"/>
          </w:tcPr>
          <w:p w:rsidR="00A72319" w:rsidRDefault="00DD3528">
            <w:r>
              <w:t xml:space="preserve">0116 204 </w:t>
            </w:r>
            <w:r w:rsidRPr="007D11F9">
              <w:t>4742</w:t>
            </w:r>
          </w:p>
        </w:tc>
        <w:tc>
          <w:tcPr>
            <w:tcW w:w="2693" w:type="dxa"/>
          </w:tcPr>
          <w:p w:rsidR="00A72319" w:rsidRDefault="00DD3528">
            <w:r>
              <w:t>gjw11@le.ac.uk</w:t>
            </w:r>
          </w:p>
        </w:tc>
        <w:tc>
          <w:tcPr>
            <w:tcW w:w="3685" w:type="dxa"/>
          </w:tcPr>
          <w:p w:rsidR="00A72319" w:rsidRDefault="00A72319"/>
        </w:tc>
      </w:tr>
      <w:tr w:rsidR="00E33CD8" w:rsidTr="00E33CD8">
        <w:tc>
          <w:tcPr>
            <w:tcW w:w="3936" w:type="dxa"/>
          </w:tcPr>
          <w:p w:rsidR="00A72319" w:rsidRDefault="00DD3528">
            <w:r>
              <w:t>GENVASC</w:t>
            </w:r>
          </w:p>
        </w:tc>
        <w:tc>
          <w:tcPr>
            <w:tcW w:w="2409" w:type="dxa"/>
          </w:tcPr>
          <w:p w:rsidR="00A72319" w:rsidRDefault="00A72319"/>
        </w:tc>
        <w:tc>
          <w:tcPr>
            <w:tcW w:w="1560" w:type="dxa"/>
          </w:tcPr>
          <w:p w:rsidR="00A72319" w:rsidRDefault="00A72319"/>
        </w:tc>
        <w:tc>
          <w:tcPr>
            <w:tcW w:w="2693" w:type="dxa"/>
          </w:tcPr>
          <w:p w:rsidR="00A72319" w:rsidRDefault="00DD3528">
            <w:r>
              <w:t>genvasc@le.ac.uk</w:t>
            </w:r>
          </w:p>
        </w:tc>
        <w:tc>
          <w:tcPr>
            <w:tcW w:w="3685" w:type="dxa"/>
          </w:tcPr>
          <w:p w:rsidR="00A72319" w:rsidRDefault="00A72319"/>
        </w:tc>
      </w:tr>
      <w:tr w:rsidR="00583AA5" w:rsidTr="00E33CD8">
        <w:tc>
          <w:tcPr>
            <w:tcW w:w="3936" w:type="dxa"/>
          </w:tcPr>
          <w:p w:rsidR="00583AA5" w:rsidRDefault="00583AA5"/>
        </w:tc>
        <w:tc>
          <w:tcPr>
            <w:tcW w:w="2409" w:type="dxa"/>
          </w:tcPr>
          <w:p w:rsidR="00583AA5" w:rsidRDefault="00583AA5"/>
        </w:tc>
        <w:tc>
          <w:tcPr>
            <w:tcW w:w="1560" w:type="dxa"/>
          </w:tcPr>
          <w:p w:rsidR="00583AA5" w:rsidRDefault="00583AA5"/>
        </w:tc>
        <w:tc>
          <w:tcPr>
            <w:tcW w:w="2693" w:type="dxa"/>
          </w:tcPr>
          <w:p w:rsidR="00583AA5" w:rsidRDefault="00583AA5"/>
        </w:tc>
        <w:tc>
          <w:tcPr>
            <w:tcW w:w="3685" w:type="dxa"/>
          </w:tcPr>
          <w:p w:rsidR="00583AA5" w:rsidRDefault="00583AA5"/>
        </w:tc>
      </w:tr>
      <w:tr w:rsidR="00583AA5" w:rsidTr="00E33CD8">
        <w:tc>
          <w:tcPr>
            <w:tcW w:w="3936" w:type="dxa"/>
          </w:tcPr>
          <w:p w:rsidR="00583AA5" w:rsidRDefault="00583AA5"/>
        </w:tc>
        <w:tc>
          <w:tcPr>
            <w:tcW w:w="2409" w:type="dxa"/>
          </w:tcPr>
          <w:p w:rsidR="00583AA5" w:rsidRDefault="00583AA5"/>
        </w:tc>
        <w:tc>
          <w:tcPr>
            <w:tcW w:w="1560" w:type="dxa"/>
          </w:tcPr>
          <w:p w:rsidR="00583AA5" w:rsidRDefault="00583AA5"/>
        </w:tc>
        <w:tc>
          <w:tcPr>
            <w:tcW w:w="2693" w:type="dxa"/>
          </w:tcPr>
          <w:p w:rsidR="00583AA5" w:rsidRDefault="00583AA5"/>
        </w:tc>
        <w:tc>
          <w:tcPr>
            <w:tcW w:w="3685" w:type="dxa"/>
          </w:tcPr>
          <w:p w:rsidR="00583AA5" w:rsidRDefault="00583AA5"/>
        </w:tc>
      </w:tr>
      <w:tr w:rsidR="00583AA5" w:rsidTr="00E33CD8">
        <w:tc>
          <w:tcPr>
            <w:tcW w:w="3936" w:type="dxa"/>
          </w:tcPr>
          <w:p w:rsidR="00583AA5" w:rsidRDefault="00583AA5"/>
        </w:tc>
        <w:tc>
          <w:tcPr>
            <w:tcW w:w="2409" w:type="dxa"/>
          </w:tcPr>
          <w:p w:rsidR="00583AA5" w:rsidRDefault="00583AA5"/>
        </w:tc>
        <w:tc>
          <w:tcPr>
            <w:tcW w:w="1560" w:type="dxa"/>
          </w:tcPr>
          <w:p w:rsidR="00583AA5" w:rsidRDefault="00583AA5"/>
        </w:tc>
        <w:tc>
          <w:tcPr>
            <w:tcW w:w="2693" w:type="dxa"/>
          </w:tcPr>
          <w:p w:rsidR="00583AA5" w:rsidRDefault="00583AA5"/>
        </w:tc>
        <w:tc>
          <w:tcPr>
            <w:tcW w:w="3685" w:type="dxa"/>
          </w:tcPr>
          <w:p w:rsidR="00583AA5" w:rsidRDefault="00583AA5"/>
        </w:tc>
      </w:tr>
    </w:tbl>
    <w:p w:rsidR="001748B9" w:rsidRDefault="001748B9"/>
    <w:p w:rsidR="001748B9" w:rsidRDefault="001748B9"/>
    <w:p w:rsidR="001748B9" w:rsidRDefault="001748B9"/>
    <w:p w:rsidR="00DD3528" w:rsidRDefault="00DD3528"/>
    <w:p w:rsidR="00DD3528" w:rsidRDefault="00DD3528"/>
    <w:p w:rsidR="00DD3528" w:rsidRDefault="00DD3528">
      <w:bookmarkStart w:id="0" w:name="_GoBack"/>
      <w:bookmarkEnd w:id="0"/>
    </w:p>
    <w:p w:rsidR="001748B9" w:rsidRDefault="001748B9"/>
    <w:p w:rsidR="001748B9" w:rsidRDefault="001748B9"/>
    <w:p w:rsidR="001748B9" w:rsidRDefault="001748B9">
      <w:r>
        <w:lastRenderedPageBreak/>
        <w:t xml:space="preserve">Vs </w:t>
      </w:r>
      <w:r w:rsidR="003140DC">
        <w:t>4</w:t>
      </w:r>
    </w:p>
    <w:p w:rsidR="001748B9" w:rsidRDefault="001748B9"/>
    <w:sectPr w:rsidR="001748B9" w:rsidSect="00F520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1D"/>
    <w:rsid w:val="00032DB9"/>
    <w:rsid w:val="001748B9"/>
    <w:rsid w:val="002E0681"/>
    <w:rsid w:val="003140DC"/>
    <w:rsid w:val="00317F34"/>
    <w:rsid w:val="003656FD"/>
    <w:rsid w:val="004662A3"/>
    <w:rsid w:val="004C057F"/>
    <w:rsid w:val="004F7013"/>
    <w:rsid w:val="005528B3"/>
    <w:rsid w:val="00583AA5"/>
    <w:rsid w:val="00610C83"/>
    <w:rsid w:val="006B76BD"/>
    <w:rsid w:val="006E4644"/>
    <w:rsid w:val="007D11F9"/>
    <w:rsid w:val="009D06DA"/>
    <w:rsid w:val="009F5867"/>
    <w:rsid w:val="00A72319"/>
    <w:rsid w:val="00B0550B"/>
    <w:rsid w:val="00B341D8"/>
    <w:rsid w:val="00B475C2"/>
    <w:rsid w:val="00C14653"/>
    <w:rsid w:val="00CA391C"/>
    <w:rsid w:val="00CB5F02"/>
    <w:rsid w:val="00CB6F5D"/>
    <w:rsid w:val="00DD3528"/>
    <w:rsid w:val="00E33CD8"/>
    <w:rsid w:val="00E80982"/>
    <w:rsid w:val="00E811F2"/>
    <w:rsid w:val="00EE38EF"/>
    <w:rsid w:val="00F5201D"/>
    <w:rsid w:val="00F9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EE62F9-E17D-4FAE-8264-59ADCC2F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20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5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5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EC4B8CD6.dotm</Template>
  <TotalTime>2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rp237</dc:creator>
  <cp:lastModifiedBy>Greengrass, Christopher</cp:lastModifiedBy>
  <cp:revision>3</cp:revision>
  <cp:lastPrinted>2017-01-27T11:40:00Z</cp:lastPrinted>
  <dcterms:created xsi:type="dcterms:W3CDTF">2017-01-27T11:41:00Z</dcterms:created>
  <dcterms:modified xsi:type="dcterms:W3CDTF">2017-03-15T10:21:00Z</dcterms:modified>
</cp:coreProperties>
</file>
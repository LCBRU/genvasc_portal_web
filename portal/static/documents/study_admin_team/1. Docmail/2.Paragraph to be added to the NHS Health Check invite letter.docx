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8D" w:rsidRDefault="009A1C8D">
      <w:pPr>
        <w:rPr>
          <w:highlight w:val="yellow"/>
        </w:rPr>
      </w:pPr>
    </w:p>
    <w:p w:rsidR="00A902AB" w:rsidRDefault="009A1C8D">
      <w:r w:rsidRPr="009A1C8D">
        <w:rPr>
          <w:highlight w:val="yellow"/>
        </w:rPr>
        <w:t>Paragraph to be added to the NHS Health Check invite letter</w:t>
      </w:r>
      <w:r>
        <w:t>.</w:t>
      </w:r>
    </w:p>
    <w:p w:rsidR="009A1C8D" w:rsidRDefault="009A1C8D">
      <w:r>
        <w:t xml:space="preserve">We would also like to find out if we can make the health check more accurate at predicting who develops heart disease by including genetic information.  To find this out, the surgery is supporting a research project, GENVASC being conducted by the Leicester Cardiovascular Biomedical Research Unit based at </w:t>
      </w:r>
      <w:proofErr w:type="spellStart"/>
      <w:r>
        <w:t>Glenfield</w:t>
      </w:r>
      <w:proofErr w:type="spellEnd"/>
      <w:r>
        <w:t xml:space="preserve"> Hospital and you could help with this.  It is voluntary and we have enclosed an information sheet about the study.  No additional time, treatment or follow up is necessary and our staff will ask you if you would like to take part when you attend for your appointment.</w:t>
      </w:r>
    </w:p>
    <w:p w:rsidR="009A1C8D" w:rsidRDefault="009A1C8D">
      <w:r>
        <w:t>Should you wish to take part please complete both of the enclosed consent forms and bring them with you when you attend for your blood test/health check appointment.</w:t>
      </w:r>
      <w:bookmarkStart w:id="0" w:name="_GoBack"/>
      <w:bookmarkEnd w:id="0"/>
    </w:p>
    <w:p w:rsidR="009A1C8D" w:rsidRDefault="009A1C8D"/>
    <w:sectPr w:rsidR="009A1C8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8D" w:rsidRDefault="009A1C8D" w:rsidP="009A1C8D">
      <w:pPr>
        <w:spacing w:after="0" w:line="240" w:lineRule="auto"/>
      </w:pPr>
      <w:r>
        <w:separator/>
      </w:r>
    </w:p>
  </w:endnote>
  <w:endnote w:type="continuationSeparator" w:id="0">
    <w:p w:rsidR="009A1C8D" w:rsidRDefault="009A1C8D" w:rsidP="009A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D" w:rsidRDefault="009A1C8D">
    <w:pPr>
      <w:pStyle w:val="Footer"/>
    </w:pPr>
    <w:r>
      <w:t>Version 1. GENVASC information for addition to NHS HC invite letter. 21</w:t>
    </w:r>
    <w:r w:rsidRPr="009A1C8D">
      <w:rPr>
        <w:vertAlign w:val="superscript"/>
      </w:rPr>
      <w:t>st</w:t>
    </w:r>
    <w:r>
      <w:t xml:space="preserve"> April 2016 </w:t>
    </w:r>
  </w:p>
  <w:p w:rsidR="009A1C8D" w:rsidRDefault="009A1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8D" w:rsidRDefault="009A1C8D" w:rsidP="009A1C8D">
      <w:pPr>
        <w:spacing w:after="0" w:line="240" w:lineRule="auto"/>
      </w:pPr>
      <w:r>
        <w:separator/>
      </w:r>
    </w:p>
  </w:footnote>
  <w:footnote w:type="continuationSeparator" w:id="0">
    <w:p w:rsidR="009A1C8D" w:rsidRDefault="009A1C8D" w:rsidP="009A1C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C8D"/>
    <w:rsid w:val="009A1C8D"/>
    <w:rsid w:val="00A90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C8D"/>
  </w:style>
  <w:style w:type="paragraph" w:styleId="Footer">
    <w:name w:val="footer"/>
    <w:basedOn w:val="Normal"/>
    <w:link w:val="FooterChar"/>
    <w:uiPriority w:val="99"/>
    <w:unhideWhenUsed/>
    <w:rsid w:val="009A1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C8D"/>
  </w:style>
  <w:style w:type="paragraph" w:styleId="BalloonText">
    <w:name w:val="Balloon Text"/>
    <w:basedOn w:val="Normal"/>
    <w:link w:val="BalloonTextChar"/>
    <w:uiPriority w:val="99"/>
    <w:semiHidden/>
    <w:unhideWhenUsed/>
    <w:rsid w:val="009A1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C8D"/>
  </w:style>
  <w:style w:type="paragraph" w:styleId="Footer">
    <w:name w:val="footer"/>
    <w:basedOn w:val="Normal"/>
    <w:link w:val="FooterChar"/>
    <w:uiPriority w:val="99"/>
    <w:unhideWhenUsed/>
    <w:rsid w:val="009A1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C8D"/>
  </w:style>
  <w:style w:type="paragraph" w:styleId="BalloonText">
    <w:name w:val="Balloon Text"/>
    <w:basedOn w:val="Normal"/>
    <w:link w:val="BalloonTextChar"/>
    <w:uiPriority w:val="99"/>
    <w:semiHidden/>
    <w:unhideWhenUsed/>
    <w:rsid w:val="009A1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9AD354A3.dotm</Template>
  <TotalTime>12</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epb2</dc:creator>
  <cp:lastModifiedBy>epb2</cp:lastModifiedBy>
  <cp:revision>1</cp:revision>
  <dcterms:created xsi:type="dcterms:W3CDTF">2016-04-21T11:17:00Z</dcterms:created>
  <dcterms:modified xsi:type="dcterms:W3CDTF">2016-04-21T11:30:00Z</dcterms:modified>
</cp:coreProperties>
</file>
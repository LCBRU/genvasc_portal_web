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5DC" w:rsidRPr="00C065DC" w:rsidRDefault="00610016" w:rsidP="00D97334">
      <w:pPr>
        <w:ind w:right="-45"/>
        <w:jc w:val="right"/>
        <w:rPr>
          <w:b/>
          <w:bCs/>
          <w:caps/>
          <w:noProof/>
          <w:lang w:val="en-GB" w:eastAsia="en-GB"/>
        </w:rPr>
      </w:pPr>
      <w:r w:rsidRPr="00610016">
        <w:rPr>
          <w:b/>
          <w:bCs/>
          <w:cap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-163830</wp:posOffset>
                </wp:positionH>
                <wp:positionV relativeFrom="paragraph">
                  <wp:posOffset>514985</wp:posOffset>
                </wp:positionV>
                <wp:extent cx="1771650" cy="52387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016" w:rsidRPr="00610016" w:rsidRDefault="00610016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610016">
                              <w:rPr>
                                <w:rFonts w:asciiTheme="minorHAnsi" w:hAnsiTheme="minorHAnsi"/>
                              </w:rPr>
                              <w:t>Practice C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.9pt;margin-top:40.55pt;width:139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">
                <v:textbox>
                  <w:txbxContent>
                    <w:p w:rsidR="00610016" w:rsidRPr="00610016" w:rsidRDefault="00610016">
                      <w:pPr>
                        <w:rPr>
                          <w:rFonts w:asciiTheme="minorHAnsi" w:hAnsiTheme="minorHAnsi"/>
                        </w:rPr>
                      </w:pPr>
                      <w:r w:rsidRPr="00610016">
                        <w:rPr>
                          <w:rFonts w:asciiTheme="minorHAnsi" w:hAnsiTheme="minorHAnsi"/>
                        </w:rPr>
                        <w:t>Practice C code</w:t>
                      </w:r>
                    </w:p>
                  </w:txbxContent>
                </v:textbox>
              </v:shape>
            </w:pict>
          </mc:Fallback>
        </mc:AlternateContent>
      </w:r>
      <w:r w:rsidR="00C065DC">
        <w:rPr>
          <w:b/>
          <w:bCs/>
          <w:caps/>
        </w:rPr>
        <w:t xml:space="preserve">     </w:t>
      </w:r>
      <w:r w:rsidR="00587F17">
        <w:rPr>
          <w:b/>
          <w:bCs/>
          <w:caps/>
        </w:rPr>
        <w:t xml:space="preserve">                  </w:t>
      </w:r>
      <w:r w:rsidR="00576F59">
        <w:rPr>
          <w:b/>
          <w:bCs/>
          <w:caps/>
        </w:rPr>
        <w:t xml:space="preserve">                                                                             </w:t>
      </w:r>
      <w:r w:rsidR="00D97334" w:rsidRPr="00C065DC">
        <w:rPr>
          <w:b/>
          <w:bCs/>
          <w:caps/>
          <w:noProof/>
          <w:lang w:val="en-GB" w:eastAsia="en-GB"/>
        </w:rPr>
        <w:drawing>
          <wp:inline distT="0" distB="0" distL="0" distR="0" wp14:anchorId="62D6AB58" wp14:editId="60782C67">
            <wp:extent cx="2555102" cy="968188"/>
            <wp:effectExtent l="19050" t="0" r="0" b="0"/>
            <wp:docPr id="2" name="Picture 1" descr="X:\Cardiovascular Sciences\WebAccess\BRU\Admin\LOGOS\NIH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Cardiovascular Sciences\WebAccess\BRU\Admin\LOGOS\NIH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102" cy="96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6F59">
        <w:rPr>
          <w:b/>
          <w:bCs/>
          <w:caps/>
        </w:rPr>
        <w:t xml:space="preserve">     </w:t>
      </w:r>
    </w:p>
    <w:p w:rsidR="00315F03" w:rsidRPr="00C065DC" w:rsidRDefault="00576F59" w:rsidP="00C065DC">
      <w:pPr>
        <w:ind w:right="-45"/>
        <w:rPr>
          <w:b/>
          <w:bCs/>
          <w:caps/>
        </w:rPr>
      </w:pPr>
      <w:r>
        <w:rPr>
          <w:rFonts w:asciiTheme="minorHAnsi" w:hAnsiTheme="minorHAnsi" w:cs="Frutiger-Light"/>
          <w:color w:val="231F20"/>
          <w:sz w:val="14"/>
          <w:szCs w:val="14"/>
          <w:lang w:eastAsia="en-GB"/>
        </w:rPr>
        <w:t xml:space="preserve">              </w:t>
      </w:r>
      <w:r w:rsidR="00315F03">
        <w:rPr>
          <w:rFonts w:asciiTheme="minorHAnsi" w:hAnsiTheme="minorHAnsi" w:cs="Frutiger-Light"/>
          <w:color w:val="231F20"/>
          <w:sz w:val="14"/>
          <w:szCs w:val="14"/>
          <w:lang w:eastAsia="en-GB"/>
        </w:rPr>
        <w:t xml:space="preserve">                         </w:t>
      </w:r>
    </w:p>
    <w:p w:rsidR="007A60FE" w:rsidRPr="008559DB" w:rsidRDefault="008559DB" w:rsidP="00F9104E">
      <w:pPr>
        <w:autoSpaceDE w:val="0"/>
        <w:autoSpaceDN w:val="0"/>
        <w:adjustRightInd w:val="0"/>
        <w:rPr>
          <w:rFonts w:asciiTheme="minorHAnsi" w:hAnsiTheme="minorHAnsi"/>
          <w:b/>
        </w:rPr>
      </w:pPr>
      <w:r w:rsidRPr="008559DB">
        <w:rPr>
          <w:b/>
          <w:bCs/>
          <w:cap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D3CC5" wp14:editId="41D12184">
                <wp:simplePos x="0" y="0"/>
                <wp:positionH relativeFrom="column">
                  <wp:posOffset>3750946</wp:posOffset>
                </wp:positionH>
                <wp:positionV relativeFrom="paragraph">
                  <wp:posOffset>10160</wp:posOffset>
                </wp:positionV>
                <wp:extent cx="2933700" cy="1364343"/>
                <wp:effectExtent l="0" t="0" r="1905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3643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9DB" w:rsidRDefault="008559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5.35pt;margin-top:.8pt;width:231pt;height:10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">
                <v:textbox>
                  <w:txbxContent>
                    <w:p w:rsidR="008559DB" w:rsidRDefault="008559DB"/>
                  </w:txbxContent>
                </v:textbox>
              </v:shape>
            </w:pict>
          </mc:Fallback>
        </mc:AlternateContent>
      </w:r>
    </w:p>
    <w:p w:rsidR="008559DB" w:rsidRDefault="008559DB" w:rsidP="00B21D35">
      <w:pPr>
        <w:rPr>
          <w:rFonts w:asciiTheme="minorHAnsi" w:hAnsiTheme="minorHAnsi"/>
          <w:sz w:val="20"/>
          <w:szCs w:val="20"/>
        </w:rPr>
      </w:pPr>
    </w:p>
    <w:p w:rsidR="008559DB" w:rsidRDefault="008559DB" w:rsidP="00B21D35">
      <w:pPr>
        <w:rPr>
          <w:rFonts w:asciiTheme="minorHAnsi" w:hAnsiTheme="minorHAnsi"/>
          <w:sz w:val="20"/>
          <w:szCs w:val="20"/>
        </w:rPr>
      </w:pPr>
    </w:p>
    <w:p w:rsidR="00610016" w:rsidRDefault="00610016" w:rsidP="00B21D35">
      <w:pPr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:rsidR="008559DB" w:rsidRPr="00610016" w:rsidRDefault="00610016" w:rsidP="00B21D35">
      <w:pPr>
        <w:rPr>
          <w:rFonts w:asciiTheme="minorHAnsi" w:hAnsiTheme="minorHAnsi"/>
          <w:sz w:val="20"/>
          <w:szCs w:val="20"/>
        </w:rPr>
      </w:pPr>
      <w:r w:rsidRPr="00610016">
        <w:rPr>
          <w:rFonts w:asciiTheme="minorHAnsi" w:hAnsiTheme="minorHAnsi"/>
          <w:b/>
          <w:sz w:val="20"/>
          <w:szCs w:val="20"/>
        </w:rPr>
        <w:t>The GENVASC Study</w:t>
      </w:r>
    </w:p>
    <w:p w:rsidR="00610016" w:rsidRPr="00610016" w:rsidRDefault="00610016" w:rsidP="00610016">
      <w:pPr>
        <w:rPr>
          <w:rFonts w:asciiTheme="minorHAnsi" w:hAnsiTheme="minorHAnsi"/>
          <w:b/>
          <w:sz w:val="20"/>
          <w:szCs w:val="20"/>
        </w:rPr>
      </w:pPr>
      <w:r w:rsidRPr="00610016">
        <w:rPr>
          <w:rFonts w:asciiTheme="minorHAnsi" w:hAnsiTheme="minorHAnsi"/>
          <w:b/>
          <w:sz w:val="20"/>
          <w:szCs w:val="20"/>
        </w:rPr>
        <w:t>GENETICS AND THE VASCULAR HEALTH CHECK PROGRAMME</w:t>
      </w:r>
    </w:p>
    <w:p w:rsidR="00610016" w:rsidRPr="00610016" w:rsidRDefault="00610016" w:rsidP="00610016">
      <w:pPr>
        <w:rPr>
          <w:rStyle w:val="Heading8Char"/>
          <w:rFonts w:asciiTheme="minorHAnsi" w:hAnsiTheme="minorHAnsi"/>
          <w:sz w:val="20"/>
          <w:szCs w:val="20"/>
        </w:rPr>
      </w:pPr>
      <w:r w:rsidRPr="00610016">
        <w:rPr>
          <w:rStyle w:val="Heading8Char"/>
          <w:rFonts w:asciiTheme="minorHAnsi" w:hAnsiTheme="minorHAnsi"/>
          <w:sz w:val="20"/>
          <w:szCs w:val="20"/>
        </w:rPr>
        <w:t>UN-WITNESSED CONSENT SHEET FOR PARTICIPANTS V 1.1 12/09/2013</w:t>
      </w:r>
    </w:p>
    <w:p w:rsidR="008559DB" w:rsidRPr="00610016" w:rsidRDefault="008559DB" w:rsidP="00B21D35">
      <w:pPr>
        <w:rPr>
          <w:rFonts w:asciiTheme="minorHAnsi" w:hAnsiTheme="minorHAnsi"/>
          <w:sz w:val="20"/>
          <w:szCs w:val="20"/>
        </w:rPr>
      </w:pPr>
    </w:p>
    <w:p w:rsidR="008559DB" w:rsidRPr="00610016" w:rsidRDefault="008559DB" w:rsidP="00B21D35">
      <w:pPr>
        <w:rPr>
          <w:rFonts w:asciiTheme="minorHAnsi" w:hAnsiTheme="minorHAnsi"/>
          <w:sz w:val="20"/>
          <w:szCs w:val="20"/>
        </w:rPr>
      </w:pPr>
    </w:p>
    <w:p w:rsidR="00F9104E" w:rsidRDefault="002848A4" w:rsidP="00B21D35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If you are happy to take part complete this form and bring it with you to your </w:t>
      </w:r>
      <w:r w:rsidR="007B09D1" w:rsidRPr="007B09D1">
        <w:rPr>
          <w:rFonts w:asciiTheme="minorHAnsi" w:hAnsiTheme="minorHAnsi"/>
          <w:b/>
          <w:sz w:val="20"/>
          <w:szCs w:val="20"/>
        </w:rPr>
        <w:t>next</w:t>
      </w:r>
      <w:r w:rsidR="007B09D1">
        <w:rPr>
          <w:rFonts w:asciiTheme="minorHAnsi" w:hAnsiTheme="minorHAnsi"/>
          <w:sz w:val="20"/>
          <w:szCs w:val="20"/>
        </w:rPr>
        <w:t xml:space="preserve"> appointment </w:t>
      </w:r>
      <w:r w:rsidR="007B09D1" w:rsidRPr="00A25A14">
        <w:rPr>
          <w:rFonts w:asciiTheme="minorHAnsi" w:hAnsiTheme="minorHAnsi"/>
          <w:b/>
          <w:sz w:val="20"/>
          <w:szCs w:val="20"/>
        </w:rPr>
        <w:t>(NHS Health Check or blood</w:t>
      </w:r>
      <w:r w:rsidR="007B09D1">
        <w:rPr>
          <w:rFonts w:asciiTheme="minorHAnsi" w:hAnsiTheme="minorHAnsi"/>
          <w:sz w:val="20"/>
          <w:szCs w:val="20"/>
        </w:rPr>
        <w:t xml:space="preserve"> </w:t>
      </w:r>
      <w:r w:rsidR="007B09D1" w:rsidRPr="00A25A14">
        <w:rPr>
          <w:rFonts w:asciiTheme="minorHAnsi" w:hAnsiTheme="minorHAnsi"/>
          <w:b/>
          <w:sz w:val="20"/>
          <w:szCs w:val="20"/>
        </w:rPr>
        <w:t>test</w:t>
      </w:r>
      <w:r w:rsidRPr="00A25A14">
        <w:rPr>
          <w:rFonts w:asciiTheme="minorHAnsi" w:hAnsiTheme="minorHAnsi"/>
          <w:b/>
          <w:sz w:val="20"/>
          <w:szCs w:val="20"/>
        </w:rPr>
        <w:t xml:space="preserve"> appointment</w:t>
      </w:r>
      <w:r w:rsidR="007B09D1" w:rsidRPr="00A25A14">
        <w:rPr>
          <w:rFonts w:asciiTheme="minorHAnsi" w:hAnsiTheme="minorHAnsi"/>
          <w:b/>
          <w:sz w:val="20"/>
          <w:szCs w:val="20"/>
        </w:rPr>
        <w:t>)</w:t>
      </w:r>
      <w:r w:rsidR="007B09D1">
        <w:rPr>
          <w:rFonts w:asciiTheme="minorHAnsi" w:hAnsiTheme="minorHAnsi"/>
          <w:sz w:val="20"/>
          <w:szCs w:val="20"/>
        </w:rPr>
        <w:t xml:space="preserve"> and give it to the person you see</w:t>
      </w:r>
      <w:r>
        <w:rPr>
          <w:rFonts w:asciiTheme="minorHAnsi" w:hAnsiTheme="minorHAnsi"/>
          <w:sz w:val="20"/>
          <w:szCs w:val="20"/>
        </w:rPr>
        <w:t>.</w:t>
      </w:r>
    </w:p>
    <w:p w:rsidR="005C73A4" w:rsidRPr="008559DB" w:rsidRDefault="00481176" w:rsidP="008559D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  <w:r w:rsidR="008559DB">
        <w:rPr>
          <w:rFonts w:asciiTheme="minorHAnsi" w:hAnsiTheme="minorHAnsi"/>
          <w:sz w:val="20"/>
          <w:szCs w:val="20"/>
        </w:rPr>
        <w:tab/>
      </w:r>
      <w:r w:rsidR="008559DB">
        <w:rPr>
          <w:rFonts w:asciiTheme="minorHAnsi" w:hAnsiTheme="minorHAnsi"/>
          <w:sz w:val="20"/>
          <w:szCs w:val="20"/>
        </w:rPr>
        <w:tab/>
      </w:r>
      <w:r w:rsidR="008559DB">
        <w:rPr>
          <w:rFonts w:asciiTheme="minorHAnsi" w:hAnsiTheme="minorHAnsi"/>
          <w:sz w:val="20"/>
          <w:szCs w:val="20"/>
        </w:rPr>
        <w:tab/>
      </w:r>
      <w:r w:rsidR="008559DB">
        <w:rPr>
          <w:rFonts w:asciiTheme="minorHAnsi" w:hAnsiTheme="minorHAnsi"/>
          <w:sz w:val="20"/>
          <w:szCs w:val="20"/>
        </w:rPr>
        <w:tab/>
      </w:r>
      <w:r w:rsidR="008559DB">
        <w:rPr>
          <w:rFonts w:asciiTheme="minorHAnsi" w:hAnsiTheme="minorHAnsi"/>
          <w:sz w:val="20"/>
          <w:szCs w:val="20"/>
        </w:rPr>
        <w:tab/>
      </w:r>
      <w:r w:rsidR="008559DB">
        <w:rPr>
          <w:rFonts w:asciiTheme="minorHAnsi" w:hAnsiTheme="minorHAnsi"/>
          <w:sz w:val="20"/>
          <w:szCs w:val="20"/>
        </w:rPr>
        <w:tab/>
      </w:r>
      <w:r w:rsidR="008559DB">
        <w:rPr>
          <w:rFonts w:asciiTheme="minorHAnsi" w:hAnsiTheme="minorHAnsi"/>
          <w:sz w:val="20"/>
          <w:szCs w:val="20"/>
        </w:rPr>
        <w:tab/>
      </w:r>
      <w:r w:rsidR="005C73A4" w:rsidRPr="00007225">
        <w:rPr>
          <w:rFonts w:ascii="Calibri" w:hAnsi="Calibri" w:cs="Arial"/>
          <w:b/>
          <w:bCs/>
          <w:sz w:val="20"/>
          <w:szCs w:val="20"/>
        </w:rPr>
        <w:t xml:space="preserve">Please </w:t>
      </w:r>
      <w:r w:rsidR="00A25A14" w:rsidRPr="00007225">
        <w:rPr>
          <w:rFonts w:ascii="Calibri" w:hAnsi="Calibri" w:cs="Arial"/>
          <w:b/>
          <w:bCs/>
          <w:sz w:val="20"/>
          <w:szCs w:val="20"/>
          <w:u w:val="single"/>
        </w:rPr>
        <w:t>tick</w:t>
      </w:r>
      <w:r w:rsidR="00A25A14" w:rsidRPr="00007225">
        <w:rPr>
          <w:rFonts w:ascii="Calibri" w:hAnsi="Calibri" w:cs="Arial"/>
          <w:b/>
          <w:bCs/>
          <w:sz w:val="20"/>
          <w:szCs w:val="20"/>
        </w:rPr>
        <w:t xml:space="preserve"> </w:t>
      </w:r>
      <w:r w:rsidR="00A336B7" w:rsidRPr="00007225">
        <w:rPr>
          <w:rFonts w:ascii="Calibri" w:hAnsi="Calibri" w:cs="Arial"/>
          <w:b/>
          <w:bCs/>
          <w:sz w:val="20"/>
          <w:szCs w:val="20"/>
        </w:rPr>
        <w:t>the statement</w:t>
      </w:r>
      <w:r w:rsidR="005C73A4" w:rsidRPr="00007225">
        <w:rPr>
          <w:rFonts w:ascii="Calibri" w:hAnsi="Calibri" w:cs="Arial"/>
          <w:b/>
          <w:bCs/>
          <w:sz w:val="20"/>
          <w:szCs w:val="20"/>
        </w:rPr>
        <w:t>s</w:t>
      </w:r>
      <w:r w:rsidR="00A336B7" w:rsidRPr="00007225">
        <w:rPr>
          <w:rFonts w:ascii="Calibri" w:hAnsi="Calibri" w:cs="Arial"/>
          <w:b/>
          <w:bCs/>
          <w:sz w:val="20"/>
          <w:szCs w:val="20"/>
        </w:rPr>
        <w:t xml:space="preserve"> to indicate you agree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8363"/>
        <w:gridCol w:w="762"/>
        <w:gridCol w:w="12"/>
        <w:gridCol w:w="13"/>
        <w:gridCol w:w="24"/>
        <w:gridCol w:w="748"/>
      </w:tblGrid>
      <w:tr w:rsidR="00F9104E" w:rsidRPr="00A336B7" w:rsidTr="00F9104E">
        <w:trPr>
          <w:trHeight w:val="207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104E" w:rsidRPr="00A336B7" w:rsidRDefault="00F9104E" w:rsidP="00F9104E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104E" w:rsidRPr="00D97334" w:rsidRDefault="00F9104E" w:rsidP="00F9104E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104E" w:rsidRPr="009803A3" w:rsidRDefault="00F9104E" w:rsidP="00F9104E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803A3">
              <w:rPr>
                <w:rFonts w:ascii="Calibri" w:hAnsi="Calibri"/>
                <w:sz w:val="20"/>
                <w:szCs w:val="20"/>
              </w:rPr>
              <w:t>Yes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104E" w:rsidRPr="009803A3" w:rsidRDefault="00F9104E" w:rsidP="00F9104E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803A3">
              <w:rPr>
                <w:rFonts w:ascii="Calibri" w:hAnsi="Calibri"/>
                <w:sz w:val="20"/>
                <w:szCs w:val="20"/>
              </w:rPr>
              <w:t>No</w:t>
            </w:r>
          </w:p>
        </w:tc>
      </w:tr>
      <w:tr w:rsidR="00F9104E" w:rsidRPr="00A336B7" w:rsidTr="00F9104E">
        <w:trPr>
          <w:trHeight w:val="499"/>
        </w:trPr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</w:tcPr>
          <w:p w:rsidR="00F9104E" w:rsidRPr="00A336B7" w:rsidRDefault="00F9104E" w:rsidP="00157970">
            <w:pPr>
              <w:rPr>
                <w:rFonts w:ascii="Calibri" w:hAnsi="Calibri"/>
                <w:sz w:val="20"/>
                <w:szCs w:val="20"/>
              </w:rPr>
            </w:pPr>
            <w:r w:rsidRPr="00A336B7">
              <w:rPr>
                <w:rFonts w:ascii="Calibri" w:hAnsi="Calibri"/>
                <w:sz w:val="20"/>
                <w:szCs w:val="20"/>
              </w:rPr>
              <w:t>1.</w:t>
            </w:r>
          </w:p>
        </w:tc>
        <w:tc>
          <w:tcPr>
            <w:tcW w:w="83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4E" w:rsidRPr="00A336B7" w:rsidRDefault="00F9104E" w:rsidP="005B0957">
            <w:pPr>
              <w:ind w:right="34"/>
              <w:rPr>
                <w:rFonts w:ascii="Calibri" w:hAnsi="Calibri"/>
                <w:sz w:val="20"/>
                <w:szCs w:val="20"/>
              </w:rPr>
            </w:pPr>
            <w:r w:rsidRPr="00D97334">
              <w:rPr>
                <w:rFonts w:ascii="Calibri" w:hAnsi="Calibri"/>
                <w:sz w:val="20"/>
                <w:szCs w:val="20"/>
              </w:rPr>
              <w:t>I have read and understood the Participant Information Leaflet</w:t>
            </w:r>
            <w:r>
              <w:rPr>
                <w:rFonts w:ascii="Calibri" w:hAnsi="Calibri"/>
                <w:sz w:val="20"/>
                <w:szCs w:val="20"/>
              </w:rPr>
              <w:t xml:space="preserve"> version</w:t>
            </w:r>
            <w:r w:rsidR="005B0957">
              <w:rPr>
                <w:rFonts w:ascii="Calibri" w:hAnsi="Calibri"/>
                <w:sz w:val="20"/>
                <w:szCs w:val="20"/>
              </w:rPr>
              <w:t xml:space="preserve"> </w:t>
            </w:r>
            <w:r w:rsidR="005B0957" w:rsidRPr="008559DB">
              <w:rPr>
                <w:rFonts w:ascii="Calibri" w:hAnsi="Calibri"/>
                <w:sz w:val="20"/>
                <w:szCs w:val="20"/>
              </w:rPr>
              <w:t>4</w:t>
            </w:r>
            <w:r w:rsidRPr="008559DB">
              <w:rPr>
                <w:rFonts w:ascii="Calibri" w:hAnsi="Calibri"/>
                <w:sz w:val="20"/>
                <w:szCs w:val="20"/>
              </w:rPr>
              <w:t xml:space="preserve">.0 dated </w:t>
            </w:r>
            <w:r w:rsidR="005B0957" w:rsidRPr="008559DB">
              <w:rPr>
                <w:rFonts w:ascii="Calibri" w:hAnsi="Calibri"/>
                <w:sz w:val="20"/>
                <w:szCs w:val="20"/>
              </w:rPr>
              <w:t>12</w:t>
            </w:r>
            <w:r w:rsidR="00481176" w:rsidRPr="008559DB">
              <w:rPr>
                <w:rFonts w:ascii="Calibri" w:hAnsi="Calibri"/>
                <w:sz w:val="20"/>
                <w:szCs w:val="20"/>
                <w:vertAlign w:val="superscript"/>
              </w:rPr>
              <w:t>T</w:t>
            </w:r>
            <w:r w:rsidR="005B0957" w:rsidRPr="008559DB">
              <w:rPr>
                <w:rFonts w:ascii="Calibri" w:hAnsi="Calibri"/>
                <w:sz w:val="20"/>
                <w:szCs w:val="20"/>
                <w:vertAlign w:val="superscript"/>
              </w:rPr>
              <w:t>h</w:t>
            </w:r>
            <w:r w:rsidR="00481176" w:rsidRPr="008559DB">
              <w:rPr>
                <w:rFonts w:ascii="Calibri" w:hAnsi="Calibri"/>
                <w:sz w:val="20"/>
                <w:szCs w:val="20"/>
              </w:rPr>
              <w:t xml:space="preserve"> </w:t>
            </w:r>
            <w:r w:rsidR="005B0957" w:rsidRPr="008559DB">
              <w:rPr>
                <w:rFonts w:ascii="Calibri" w:hAnsi="Calibri"/>
                <w:sz w:val="20"/>
                <w:szCs w:val="20"/>
              </w:rPr>
              <w:t>September</w:t>
            </w:r>
            <w:r w:rsidR="00481176" w:rsidRPr="008559DB">
              <w:rPr>
                <w:rFonts w:ascii="Calibri" w:hAnsi="Calibri"/>
                <w:sz w:val="20"/>
                <w:szCs w:val="20"/>
              </w:rPr>
              <w:t xml:space="preserve"> 201</w:t>
            </w:r>
            <w:r w:rsidR="005B0957" w:rsidRPr="008559DB">
              <w:rPr>
                <w:rFonts w:ascii="Calibri" w:hAnsi="Calibri"/>
                <w:sz w:val="20"/>
                <w:szCs w:val="20"/>
              </w:rPr>
              <w:t>3</w:t>
            </w:r>
            <w:r w:rsidR="00481176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81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F9104E" w:rsidRPr="00416759" w:rsidRDefault="00F9104E" w:rsidP="00F9104E">
            <w:pPr>
              <w:rPr>
                <w:rFonts w:ascii="Calibri" w:hAnsi="Calibri"/>
                <w:color w:val="FFFF00"/>
                <w:sz w:val="20"/>
                <w:szCs w:val="20"/>
                <w:highlight w:val="yellow"/>
              </w:rPr>
            </w:pPr>
          </w:p>
        </w:tc>
        <w:tc>
          <w:tcPr>
            <w:tcW w:w="748" w:type="dxa"/>
            <w:tcBorders>
              <w:left w:val="single" w:sz="4" w:space="0" w:color="auto"/>
              <w:bottom w:val="single" w:sz="4" w:space="0" w:color="auto"/>
            </w:tcBorders>
          </w:tcPr>
          <w:p w:rsidR="00F9104E" w:rsidRPr="00416759" w:rsidRDefault="00F9104E" w:rsidP="00F9104E">
            <w:pPr>
              <w:rPr>
                <w:rFonts w:ascii="Calibri" w:hAnsi="Calibri"/>
                <w:color w:val="FFFF00"/>
                <w:sz w:val="20"/>
                <w:szCs w:val="20"/>
                <w:highlight w:val="yellow"/>
              </w:rPr>
            </w:pPr>
          </w:p>
        </w:tc>
      </w:tr>
      <w:tr w:rsidR="00D61FF0" w:rsidRPr="00A336B7" w:rsidTr="004B5647">
        <w:trPr>
          <w:trHeight w:val="223"/>
        </w:trPr>
        <w:tc>
          <w:tcPr>
            <w:tcW w:w="534" w:type="dxa"/>
            <w:tcBorders>
              <w:left w:val="nil"/>
              <w:bottom w:val="single" w:sz="4" w:space="0" w:color="auto"/>
              <w:right w:val="nil"/>
            </w:tcBorders>
          </w:tcPr>
          <w:p w:rsidR="00D61FF0" w:rsidRPr="00A336B7" w:rsidRDefault="00D61FF0" w:rsidP="00D61FF0">
            <w:pPr>
              <w:ind w:right="34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nil"/>
              <w:bottom w:val="single" w:sz="4" w:space="0" w:color="auto"/>
              <w:right w:val="nil"/>
            </w:tcBorders>
          </w:tcPr>
          <w:p w:rsidR="00D61FF0" w:rsidRPr="00A336B7" w:rsidRDefault="00D61FF0" w:rsidP="00D61FF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59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61FF0" w:rsidRPr="00416759" w:rsidRDefault="00D61FF0" w:rsidP="00157970">
            <w:pPr>
              <w:rPr>
                <w:rFonts w:ascii="Calibri" w:hAnsi="Calibri"/>
                <w:sz w:val="20"/>
                <w:szCs w:val="20"/>
                <w:highlight w:val="yellow"/>
              </w:rPr>
            </w:pPr>
          </w:p>
        </w:tc>
      </w:tr>
      <w:tr w:rsidR="00F9104E" w:rsidRPr="00A336B7" w:rsidTr="00F9104E">
        <w:trPr>
          <w:trHeight w:val="662"/>
        </w:trPr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</w:tcPr>
          <w:p w:rsidR="00F9104E" w:rsidRPr="00A336B7" w:rsidRDefault="00F9104E" w:rsidP="0015797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2.</w:t>
            </w:r>
          </w:p>
        </w:tc>
        <w:tc>
          <w:tcPr>
            <w:tcW w:w="83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4E" w:rsidRPr="00A336B7" w:rsidRDefault="00F9104E" w:rsidP="00D77068">
            <w:pPr>
              <w:ind w:right="34"/>
              <w:rPr>
                <w:rFonts w:ascii="Calibri" w:hAnsi="Calibri"/>
                <w:sz w:val="20"/>
                <w:szCs w:val="20"/>
              </w:rPr>
            </w:pPr>
            <w:r w:rsidRPr="00A336B7">
              <w:rPr>
                <w:rFonts w:ascii="Calibri" w:hAnsi="Calibri"/>
                <w:sz w:val="20"/>
                <w:szCs w:val="20"/>
              </w:rPr>
              <w:t>I agree to donate blood samples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A336B7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 xml:space="preserve">and </w:t>
            </w:r>
            <w:r w:rsidRPr="00A336B7">
              <w:rPr>
                <w:rFonts w:ascii="Calibri" w:hAnsi="Calibri"/>
                <w:sz w:val="20"/>
                <w:szCs w:val="20"/>
              </w:rPr>
              <w:t>allow</w:t>
            </w:r>
            <w:r>
              <w:rPr>
                <w:rFonts w:ascii="Calibri" w:hAnsi="Calibri"/>
                <w:sz w:val="20"/>
                <w:szCs w:val="20"/>
              </w:rPr>
              <w:t xml:space="preserve"> their use in </w:t>
            </w:r>
            <w:r w:rsidRPr="00D97334">
              <w:rPr>
                <w:rFonts w:ascii="Calibri" w:hAnsi="Calibri"/>
                <w:sz w:val="20"/>
                <w:szCs w:val="20"/>
              </w:rPr>
              <w:t>cardiovascular research</w:t>
            </w:r>
            <w:r>
              <w:rPr>
                <w:rFonts w:ascii="Calibri" w:hAnsi="Calibri"/>
                <w:sz w:val="20"/>
                <w:szCs w:val="20"/>
              </w:rPr>
              <w:t xml:space="preserve"> (including DNA research)</w:t>
            </w:r>
            <w:r w:rsidRPr="00A336B7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A336B7">
              <w:rPr>
                <w:rFonts w:ascii="Calibri" w:hAnsi="Calibri" w:cs="Arial"/>
                <w:iCs/>
                <w:sz w:val="20"/>
                <w:szCs w:val="20"/>
              </w:rPr>
              <w:t xml:space="preserve">I understand </w:t>
            </w:r>
            <w:r w:rsidRPr="00A336B7">
              <w:rPr>
                <w:rFonts w:ascii="Calibri" w:hAnsi="Calibri"/>
                <w:sz w:val="20"/>
                <w:szCs w:val="20"/>
              </w:rPr>
              <w:t xml:space="preserve">that my donation is voluntary </w:t>
            </w:r>
            <w:r>
              <w:rPr>
                <w:rFonts w:ascii="Calibri" w:hAnsi="Calibri"/>
                <w:sz w:val="20"/>
                <w:szCs w:val="20"/>
              </w:rPr>
              <w:t xml:space="preserve">and </w:t>
            </w:r>
            <w:r w:rsidRPr="00A336B7">
              <w:rPr>
                <w:rFonts w:ascii="Calibri" w:hAnsi="Calibri" w:cs="Arial"/>
                <w:iCs/>
                <w:sz w:val="20"/>
                <w:szCs w:val="20"/>
              </w:rPr>
              <w:t>that I will not receive any individual feedback</w:t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about the samples.</w:t>
            </w:r>
          </w:p>
        </w:tc>
        <w:tc>
          <w:tcPr>
            <w:tcW w:w="787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9104E" w:rsidRPr="00416759" w:rsidRDefault="00F9104E" w:rsidP="00157970">
            <w:pPr>
              <w:rPr>
                <w:rFonts w:ascii="Calibri" w:hAnsi="Calibri"/>
                <w:sz w:val="20"/>
                <w:szCs w:val="20"/>
                <w:highlight w:val="yellow"/>
              </w:rPr>
            </w:pPr>
          </w:p>
        </w:tc>
        <w:tc>
          <w:tcPr>
            <w:tcW w:w="77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9104E" w:rsidRPr="00416759" w:rsidRDefault="00F9104E" w:rsidP="00157970">
            <w:pPr>
              <w:rPr>
                <w:rFonts w:ascii="Calibri" w:hAnsi="Calibri"/>
                <w:sz w:val="20"/>
                <w:szCs w:val="20"/>
                <w:highlight w:val="yellow"/>
              </w:rPr>
            </w:pPr>
          </w:p>
        </w:tc>
      </w:tr>
      <w:tr w:rsidR="00D61FF0" w:rsidRPr="00A336B7" w:rsidTr="004B5647">
        <w:trPr>
          <w:trHeight w:val="133"/>
        </w:trPr>
        <w:tc>
          <w:tcPr>
            <w:tcW w:w="534" w:type="dxa"/>
            <w:tcBorders>
              <w:left w:val="nil"/>
              <w:bottom w:val="single" w:sz="4" w:space="0" w:color="auto"/>
              <w:right w:val="nil"/>
            </w:tcBorders>
          </w:tcPr>
          <w:p w:rsidR="00D61FF0" w:rsidRPr="00A336B7" w:rsidRDefault="00D61FF0" w:rsidP="0015797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nil"/>
              <w:bottom w:val="single" w:sz="4" w:space="0" w:color="auto"/>
              <w:right w:val="nil"/>
            </w:tcBorders>
          </w:tcPr>
          <w:p w:rsidR="00D61FF0" w:rsidRPr="00A336B7" w:rsidRDefault="00D61FF0" w:rsidP="00157970">
            <w:pPr>
              <w:ind w:right="34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59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61FF0" w:rsidRPr="00416759" w:rsidRDefault="00D61FF0" w:rsidP="00157970">
            <w:pPr>
              <w:rPr>
                <w:rFonts w:ascii="Calibri" w:hAnsi="Calibri" w:cs="Arial"/>
                <w:sz w:val="20"/>
                <w:szCs w:val="20"/>
                <w:highlight w:val="yellow"/>
              </w:rPr>
            </w:pPr>
          </w:p>
        </w:tc>
      </w:tr>
      <w:tr w:rsidR="00F9104E" w:rsidRPr="00A336B7" w:rsidTr="00F9104E">
        <w:trPr>
          <w:trHeight w:val="133"/>
        </w:trPr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4E" w:rsidRPr="00A336B7" w:rsidRDefault="00F9104E" w:rsidP="0015797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3.</w:t>
            </w:r>
          </w:p>
        </w:tc>
        <w:tc>
          <w:tcPr>
            <w:tcW w:w="83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4E" w:rsidRPr="00A336B7" w:rsidRDefault="00F9104E" w:rsidP="00157970">
            <w:pPr>
              <w:ind w:right="34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 agree to my blood samples being stored for future cardiovascular research.</w:t>
            </w: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4E" w:rsidRPr="00416759" w:rsidRDefault="00F9104E" w:rsidP="00157970">
            <w:pPr>
              <w:rPr>
                <w:rFonts w:ascii="Calibri" w:hAnsi="Calibri" w:cs="Arial"/>
                <w:sz w:val="20"/>
                <w:szCs w:val="20"/>
                <w:highlight w:val="yellow"/>
              </w:rPr>
            </w:pPr>
          </w:p>
          <w:p w:rsidR="00F9104E" w:rsidRPr="00416759" w:rsidRDefault="00F9104E" w:rsidP="00157970">
            <w:pPr>
              <w:rPr>
                <w:rFonts w:ascii="Calibri" w:hAnsi="Calibri" w:cs="Arial"/>
                <w:sz w:val="20"/>
                <w:szCs w:val="20"/>
                <w:highlight w:val="yellow"/>
              </w:rPr>
            </w:pPr>
          </w:p>
        </w:tc>
        <w:tc>
          <w:tcPr>
            <w:tcW w:w="79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4E" w:rsidRPr="00416759" w:rsidRDefault="00F9104E">
            <w:pPr>
              <w:rPr>
                <w:rFonts w:ascii="Calibri" w:hAnsi="Calibri" w:cs="Arial"/>
                <w:sz w:val="20"/>
                <w:szCs w:val="20"/>
                <w:highlight w:val="yellow"/>
              </w:rPr>
            </w:pPr>
          </w:p>
          <w:p w:rsidR="00F9104E" w:rsidRPr="00416759" w:rsidRDefault="00F9104E" w:rsidP="00F9104E">
            <w:pPr>
              <w:rPr>
                <w:rFonts w:ascii="Calibri" w:hAnsi="Calibri" w:cs="Arial"/>
                <w:sz w:val="20"/>
                <w:szCs w:val="20"/>
                <w:highlight w:val="yellow"/>
              </w:rPr>
            </w:pPr>
          </w:p>
        </w:tc>
      </w:tr>
      <w:tr w:rsidR="004D1B2B" w:rsidRPr="00A336B7" w:rsidTr="004B5647">
        <w:trPr>
          <w:trHeight w:val="133"/>
        </w:trPr>
        <w:tc>
          <w:tcPr>
            <w:tcW w:w="534" w:type="dxa"/>
            <w:tcBorders>
              <w:left w:val="nil"/>
              <w:bottom w:val="single" w:sz="4" w:space="0" w:color="auto"/>
              <w:right w:val="nil"/>
            </w:tcBorders>
          </w:tcPr>
          <w:p w:rsidR="004D1B2B" w:rsidRPr="00A336B7" w:rsidRDefault="004D1B2B" w:rsidP="0015797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nil"/>
              <w:bottom w:val="single" w:sz="4" w:space="0" w:color="auto"/>
              <w:right w:val="nil"/>
            </w:tcBorders>
          </w:tcPr>
          <w:p w:rsidR="004D1B2B" w:rsidRPr="00A336B7" w:rsidRDefault="004D1B2B" w:rsidP="00157970">
            <w:pPr>
              <w:ind w:right="34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59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D1B2B" w:rsidRPr="00416759" w:rsidRDefault="004D1B2B" w:rsidP="00157970">
            <w:pPr>
              <w:rPr>
                <w:rFonts w:ascii="Calibri" w:hAnsi="Calibri" w:cs="Arial"/>
                <w:sz w:val="20"/>
                <w:szCs w:val="20"/>
                <w:highlight w:val="yellow"/>
              </w:rPr>
            </w:pPr>
          </w:p>
        </w:tc>
      </w:tr>
      <w:tr w:rsidR="00F9104E" w:rsidRPr="00A336B7" w:rsidTr="00F9104E">
        <w:trPr>
          <w:trHeight w:val="453"/>
        </w:trPr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</w:tcPr>
          <w:p w:rsidR="00F9104E" w:rsidRPr="00A336B7" w:rsidRDefault="00F9104E" w:rsidP="0015797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</w:t>
            </w:r>
            <w:r w:rsidRPr="00A336B7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83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4E" w:rsidRPr="00A336B7" w:rsidRDefault="00F9104E" w:rsidP="004B5647">
            <w:pPr>
              <w:ind w:right="34"/>
              <w:rPr>
                <w:rFonts w:ascii="Calibri" w:hAnsi="Calibri" w:cs="Arial"/>
                <w:iCs/>
                <w:sz w:val="20"/>
                <w:szCs w:val="20"/>
              </w:rPr>
            </w:pPr>
            <w:r w:rsidRPr="00A336B7">
              <w:rPr>
                <w:rFonts w:ascii="Calibri" w:hAnsi="Calibri" w:cs="Arial"/>
                <w:sz w:val="20"/>
                <w:szCs w:val="20"/>
              </w:rPr>
              <w:t>I agree to information from my medical records</w:t>
            </w:r>
            <w:r>
              <w:rPr>
                <w:rFonts w:ascii="Calibri" w:hAnsi="Calibri" w:cs="Arial"/>
                <w:sz w:val="20"/>
                <w:szCs w:val="20"/>
              </w:rPr>
              <w:t xml:space="preserve"> being stored and used for research</w:t>
            </w:r>
            <w:r w:rsidRPr="00A336B7">
              <w:rPr>
                <w:rFonts w:ascii="Calibri" w:hAnsi="Calibri" w:cs="Arial"/>
                <w:sz w:val="20"/>
                <w:szCs w:val="20"/>
              </w:rPr>
              <w:t xml:space="preserve">.  I understand that </w:t>
            </w:r>
            <w:r>
              <w:rPr>
                <w:rFonts w:ascii="Calibri" w:hAnsi="Calibri" w:cs="Arial"/>
                <w:sz w:val="20"/>
                <w:szCs w:val="20"/>
              </w:rPr>
              <w:t>my identity will be protected</w:t>
            </w:r>
            <w:r w:rsidRPr="00A336B7">
              <w:rPr>
                <w:rFonts w:ascii="Calibri" w:hAnsi="Calibri" w:cs="Arial"/>
                <w:sz w:val="20"/>
                <w:szCs w:val="20"/>
              </w:rPr>
              <w:t xml:space="preserve"> and my medical care remains confidential.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77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9104E" w:rsidRPr="00416759" w:rsidRDefault="00F9104E" w:rsidP="00157970">
            <w:pPr>
              <w:rPr>
                <w:rFonts w:ascii="Calibri" w:hAnsi="Calibri"/>
                <w:sz w:val="20"/>
                <w:szCs w:val="20"/>
                <w:highlight w:val="yellow"/>
              </w:rPr>
            </w:pPr>
          </w:p>
        </w:tc>
        <w:tc>
          <w:tcPr>
            <w:tcW w:w="785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9104E" w:rsidRPr="00416759" w:rsidRDefault="00F9104E" w:rsidP="00157970">
            <w:pPr>
              <w:rPr>
                <w:rFonts w:ascii="Calibri" w:hAnsi="Calibri"/>
                <w:sz w:val="20"/>
                <w:szCs w:val="20"/>
                <w:highlight w:val="yellow"/>
              </w:rPr>
            </w:pPr>
          </w:p>
        </w:tc>
      </w:tr>
      <w:tr w:rsidR="002B6F16" w:rsidRPr="00A336B7" w:rsidTr="004B5647">
        <w:trPr>
          <w:trHeight w:val="97"/>
        </w:trPr>
        <w:tc>
          <w:tcPr>
            <w:tcW w:w="534" w:type="dxa"/>
            <w:tcBorders>
              <w:left w:val="nil"/>
              <w:bottom w:val="single" w:sz="4" w:space="0" w:color="auto"/>
              <w:right w:val="nil"/>
            </w:tcBorders>
          </w:tcPr>
          <w:p w:rsidR="002B6F16" w:rsidRDefault="002B6F16" w:rsidP="0015797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nil"/>
              <w:bottom w:val="single" w:sz="4" w:space="0" w:color="auto"/>
              <w:right w:val="nil"/>
            </w:tcBorders>
          </w:tcPr>
          <w:p w:rsidR="002B6F16" w:rsidRPr="00A336B7" w:rsidRDefault="002B6F16" w:rsidP="002A347C">
            <w:pPr>
              <w:ind w:right="34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59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B6F16" w:rsidRPr="00416759" w:rsidRDefault="002B6F16" w:rsidP="00157970">
            <w:pPr>
              <w:rPr>
                <w:rFonts w:ascii="Calibri" w:hAnsi="Calibri"/>
                <w:sz w:val="20"/>
                <w:szCs w:val="20"/>
                <w:highlight w:val="yellow"/>
              </w:rPr>
            </w:pPr>
          </w:p>
        </w:tc>
      </w:tr>
      <w:tr w:rsidR="00F9104E" w:rsidRPr="00A336B7" w:rsidTr="00F9104E">
        <w:trPr>
          <w:trHeight w:val="97"/>
        </w:trPr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4E" w:rsidRDefault="00F9104E" w:rsidP="0015797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5.</w:t>
            </w:r>
          </w:p>
        </w:tc>
        <w:tc>
          <w:tcPr>
            <w:tcW w:w="83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4E" w:rsidRPr="00A336B7" w:rsidRDefault="00F9104E" w:rsidP="002A347C">
            <w:pPr>
              <w:ind w:right="34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 understand the Research Sponsor and UK Authorities may access my records to audit the conduct of the research</w:t>
            </w:r>
          </w:p>
        </w:tc>
        <w:tc>
          <w:tcPr>
            <w:tcW w:w="7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4E" w:rsidRPr="00416759" w:rsidRDefault="00F9104E" w:rsidP="00157970">
            <w:pPr>
              <w:rPr>
                <w:rFonts w:ascii="Calibri" w:hAnsi="Calibri"/>
                <w:sz w:val="20"/>
                <w:szCs w:val="20"/>
                <w:highlight w:val="yellow"/>
              </w:rPr>
            </w:pPr>
          </w:p>
        </w:tc>
        <w:tc>
          <w:tcPr>
            <w:tcW w:w="78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4E" w:rsidRPr="00416759" w:rsidRDefault="00F9104E" w:rsidP="00157970">
            <w:pPr>
              <w:rPr>
                <w:rFonts w:ascii="Calibri" w:hAnsi="Calibri"/>
                <w:sz w:val="20"/>
                <w:szCs w:val="20"/>
                <w:highlight w:val="yellow"/>
              </w:rPr>
            </w:pPr>
          </w:p>
        </w:tc>
      </w:tr>
      <w:tr w:rsidR="00F9104E" w:rsidRPr="00A336B7" w:rsidTr="00F63454">
        <w:trPr>
          <w:trHeight w:val="97"/>
        </w:trPr>
        <w:tc>
          <w:tcPr>
            <w:tcW w:w="534" w:type="dxa"/>
            <w:tcBorders>
              <w:left w:val="nil"/>
              <w:bottom w:val="single" w:sz="4" w:space="0" w:color="auto"/>
              <w:right w:val="nil"/>
            </w:tcBorders>
          </w:tcPr>
          <w:p w:rsidR="00F9104E" w:rsidRDefault="00F9104E" w:rsidP="0015797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nil"/>
              <w:bottom w:val="single" w:sz="4" w:space="0" w:color="auto"/>
              <w:right w:val="nil"/>
            </w:tcBorders>
          </w:tcPr>
          <w:p w:rsidR="00F9104E" w:rsidRPr="00A336B7" w:rsidRDefault="00F9104E" w:rsidP="002A347C">
            <w:pPr>
              <w:ind w:right="34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59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9104E" w:rsidRPr="00416759" w:rsidRDefault="00F9104E" w:rsidP="00157970">
            <w:pPr>
              <w:rPr>
                <w:rFonts w:ascii="Calibri" w:hAnsi="Calibri"/>
                <w:sz w:val="20"/>
                <w:szCs w:val="20"/>
                <w:highlight w:val="yellow"/>
              </w:rPr>
            </w:pPr>
          </w:p>
        </w:tc>
      </w:tr>
      <w:tr w:rsidR="00F9104E" w:rsidRPr="00A336B7" w:rsidTr="00F9104E">
        <w:trPr>
          <w:trHeight w:val="453"/>
        </w:trPr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</w:tcPr>
          <w:p w:rsidR="00F9104E" w:rsidRDefault="00F9104E" w:rsidP="0015797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6.</w:t>
            </w:r>
          </w:p>
        </w:tc>
        <w:tc>
          <w:tcPr>
            <w:tcW w:w="83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4E" w:rsidRPr="00A336B7" w:rsidRDefault="00F9104E" w:rsidP="002A347C">
            <w:pPr>
              <w:ind w:right="34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 agree that future details of my medical situation may be obtained from database searches using my NHS number.</w:t>
            </w:r>
          </w:p>
        </w:tc>
        <w:tc>
          <w:tcPr>
            <w:tcW w:w="77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9104E" w:rsidRPr="00416759" w:rsidRDefault="00F9104E" w:rsidP="00157970">
            <w:pPr>
              <w:rPr>
                <w:rFonts w:ascii="Calibri" w:hAnsi="Calibri"/>
                <w:sz w:val="20"/>
                <w:szCs w:val="20"/>
                <w:highlight w:val="yellow"/>
              </w:rPr>
            </w:pPr>
          </w:p>
        </w:tc>
        <w:tc>
          <w:tcPr>
            <w:tcW w:w="785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9104E" w:rsidRPr="00416759" w:rsidRDefault="00F9104E" w:rsidP="00157970">
            <w:pPr>
              <w:rPr>
                <w:rFonts w:ascii="Calibri" w:hAnsi="Calibri"/>
                <w:sz w:val="20"/>
                <w:szCs w:val="20"/>
                <w:highlight w:val="yellow"/>
              </w:rPr>
            </w:pPr>
          </w:p>
        </w:tc>
      </w:tr>
      <w:tr w:rsidR="00F9104E" w:rsidRPr="00A336B7" w:rsidTr="00F63454">
        <w:tc>
          <w:tcPr>
            <w:tcW w:w="534" w:type="dxa"/>
            <w:tcBorders>
              <w:left w:val="nil"/>
              <w:bottom w:val="single" w:sz="4" w:space="0" w:color="auto"/>
              <w:right w:val="nil"/>
            </w:tcBorders>
          </w:tcPr>
          <w:p w:rsidR="00F9104E" w:rsidRPr="00A336B7" w:rsidRDefault="00F9104E" w:rsidP="0015797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nil"/>
              <w:bottom w:val="single" w:sz="4" w:space="0" w:color="auto"/>
              <w:right w:val="nil"/>
            </w:tcBorders>
          </w:tcPr>
          <w:p w:rsidR="00F9104E" w:rsidRPr="00A336B7" w:rsidRDefault="00F9104E" w:rsidP="00157970">
            <w:pPr>
              <w:ind w:right="34"/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  <w:tc>
          <w:tcPr>
            <w:tcW w:w="1559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9104E" w:rsidRPr="00416759" w:rsidRDefault="00F9104E" w:rsidP="00157970">
            <w:pPr>
              <w:rPr>
                <w:rFonts w:ascii="Calibri" w:hAnsi="Calibri" w:cs="Arial"/>
                <w:sz w:val="20"/>
                <w:szCs w:val="20"/>
                <w:highlight w:val="yellow"/>
              </w:rPr>
            </w:pPr>
          </w:p>
        </w:tc>
      </w:tr>
      <w:tr w:rsidR="00F9104E" w:rsidRPr="00A336B7" w:rsidTr="00F9104E"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</w:tcPr>
          <w:p w:rsidR="00F9104E" w:rsidRPr="00A336B7" w:rsidRDefault="00F9104E" w:rsidP="0015797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7.</w:t>
            </w:r>
          </w:p>
        </w:tc>
        <w:tc>
          <w:tcPr>
            <w:tcW w:w="83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3A3" w:rsidRPr="008559DB" w:rsidRDefault="00F9104E" w:rsidP="003301EA">
            <w:pPr>
              <w:ind w:right="34"/>
              <w:rPr>
                <w:rFonts w:ascii="Calibri" w:hAnsi="Calibri"/>
                <w:sz w:val="20"/>
                <w:szCs w:val="20"/>
              </w:rPr>
            </w:pPr>
            <w:r w:rsidRPr="00D97334">
              <w:rPr>
                <w:rFonts w:ascii="Calibri" w:hAnsi="Calibri" w:cs="Arial"/>
                <w:iCs/>
                <w:sz w:val="20"/>
                <w:szCs w:val="20"/>
              </w:rPr>
              <w:t xml:space="preserve">OPTIONAL I consent to the research team being able to contact me in future if there are suitable research projects I might wish to participate in. </w:t>
            </w:r>
            <w:r w:rsidRPr="00D97334">
              <w:rPr>
                <w:rFonts w:ascii="Calibri" w:hAnsi="Calibri"/>
                <w:sz w:val="20"/>
                <w:szCs w:val="20"/>
              </w:rPr>
              <w:t>I understand I am under no obligation to agree at the time of the request. My email address is:</w:t>
            </w:r>
          </w:p>
        </w:tc>
        <w:tc>
          <w:tcPr>
            <w:tcW w:w="77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9104E" w:rsidRPr="00416759" w:rsidRDefault="00F9104E" w:rsidP="00157970">
            <w:pPr>
              <w:rPr>
                <w:rFonts w:ascii="Calibri" w:hAnsi="Calibri"/>
                <w:sz w:val="20"/>
                <w:szCs w:val="20"/>
                <w:highlight w:val="yellow"/>
              </w:rPr>
            </w:pPr>
          </w:p>
        </w:tc>
        <w:tc>
          <w:tcPr>
            <w:tcW w:w="785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9104E" w:rsidRPr="00416759" w:rsidRDefault="00F9104E" w:rsidP="00157970">
            <w:pPr>
              <w:rPr>
                <w:rFonts w:ascii="Calibri" w:hAnsi="Calibri"/>
                <w:sz w:val="20"/>
                <w:szCs w:val="20"/>
                <w:highlight w:val="yellow"/>
              </w:rPr>
            </w:pPr>
          </w:p>
        </w:tc>
      </w:tr>
    </w:tbl>
    <w:p w:rsidR="009803A3" w:rsidRDefault="009803A3" w:rsidP="009803A3">
      <w:pPr>
        <w:pBdr>
          <w:bottom w:val="single" w:sz="4" w:space="0" w:color="808080"/>
        </w:pBdr>
        <w:tabs>
          <w:tab w:val="right" w:pos="4253"/>
          <w:tab w:val="left" w:pos="4395"/>
        </w:tabs>
        <w:rPr>
          <w:rFonts w:ascii="Calibri" w:hAnsi="Calibri" w:cs="Arial"/>
          <w:b/>
          <w:sz w:val="20"/>
          <w:szCs w:val="20"/>
          <w:highlight w:val="yellow"/>
        </w:rPr>
      </w:pPr>
    </w:p>
    <w:p w:rsidR="009803A3" w:rsidRPr="001E1373" w:rsidRDefault="009803A3" w:rsidP="001E1373">
      <w:pPr>
        <w:pBdr>
          <w:bottom w:val="single" w:sz="4" w:space="0" w:color="808080"/>
        </w:pBdr>
        <w:tabs>
          <w:tab w:val="right" w:pos="4253"/>
          <w:tab w:val="left" w:pos="4395"/>
        </w:tabs>
        <w:jc w:val="center"/>
        <w:rPr>
          <w:rFonts w:ascii="Calibri" w:hAnsi="Calibri" w:cs="Arial"/>
          <w:b/>
          <w:sz w:val="20"/>
          <w:szCs w:val="20"/>
        </w:rPr>
      </w:pPr>
      <w:r w:rsidRPr="001E1373">
        <w:rPr>
          <w:rFonts w:ascii="Calibri" w:hAnsi="Calibri" w:cs="Arial"/>
          <w:b/>
          <w:sz w:val="20"/>
          <w:szCs w:val="20"/>
        </w:rPr>
        <w:t>THE FIELDS BELOW (except signature) MUST BE HAND WRITTEN IN BLOCK CAPITALS</w:t>
      </w:r>
    </w:p>
    <w:p w:rsidR="00F9104E" w:rsidRPr="009803A3" w:rsidRDefault="00157970" w:rsidP="00E321F6">
      <w:pPr>
        <w:tabs>
          <w:tab w:val="right" w:pos="1276"/>
          <w:tab w:val="left" w:leader="underscore" w:pos="3261"/>
          <w:tab w:val="right" w:pos="6663"/>
          <w:tab w:val="left" w:leader="underscore" w:pos="8364"/>
        </w:tabs>
        <w:spacing w:before="240"/>
        <w:rPr>
          <w:rFonts w:ascii="Calibri" w:hAnsi="Calibri" w:cs="Arial"/>
          <w:color w:val="808080" w:themeColor="background1" w:themeShade="80"/>
          <w:sz w:val="18"/>
          <w:szCs w:val="18"/>
        </w:rPr>
      </w:pPr>
      <w:r w:rsidRPr="009803A3">
        <w:rPr>
          <w:rFonts w:ascii="Calibri" w:hAnsi="Calibri" w:cs="Arial"/>
          <w:sz w:val="20"/>
          <w:szCs w:val="20"/>
        </w:rPr>
        <w:t>Patient Name:</w:t>
      </w:r>
      <w:r w:rsidRPr="009803A3">
        <w:rPr>
          <w:rFonts w:ascii="Calibri" w:hAnsi="Calibri" w:cs="Arial"/>
          <w:sz w:val="20"/>
          <w:szCs w:val="20"/>
        </w:rPr>
        <w:tab/>
        <w:t xml:space="preserve"> </w:t>
      </w:r>
      <w:r w:rsidR="00E321F6" w:rsidRPr="009803A3">
        <w:rPr>
          <w:rFonts w:ascii="Calibri" w:hAnsi="Calibri" w:cs="Arial"/>
          <w:color w:val="808080" w:themeColor="background1" w:themeShade="80"/>
          <w:sz w:val="18"/>
          <w:szCs w:val="18"/>
        </w:rPr>
        <w:t>(</w:t>
      </w:r>
      <w:r w:rsidR="00FE59F7" w:rsidRPr="009803A3">
        <w:rPr>
          <w:rFonts w:ascii="Calibri" w:hAnsi="Calibri" w:cs="Arial"/>
          <w:i/>
          <w:color w:val="808080" w:themeColor="background1" w:themeShade="80"/>
          <w:sz w:val="18"/>
          <w:szCs w:val="18"/>
        </w:rPr>
        <w:t>P</w:t>
      </w:r>
      <w:r w:rsidR="00E321F6" w:rsidRPr="009803A3">
        <w:rPr>
          <w:rFonts w:ascii="Calibri" w:hAnsi="Calibri" w:cs="Arial"/>
          <w:i/>
          <w:color w:val="808080" w:themeColor="background1" w:themeShade="80"/>
          <w:sz w:val="18"/>
          <w:szCs w:val="18"/>
        </w:rPr>
        <w:t xml:space="preserve">rint </w:t>
      </w:r>
      <w:r w:rsidR="00FE59F7" w:rsidRPr="009803A3">
        <w:rPr>
          <w:rFonts w:ascii="Calibri" w:hAnsi="Calibri" w:cs="Arial"/>
          <w:i/>
          <w:color w:val="808080" w:themeColor="background1" w:themeShade="80"/>
          <w:sz w:val="18"/>
          <w:szCs w:val="18"/>
        </w:rPr>
        <w:t>N</w:t>
      </w:r>
      <w:r w:rsidR="00E321F6" w:rsidRPr="009803A3">
        <w:rPr>
          <w:rFonts w:ascii="Calibri" w:hAnsi="Calibri" w:cs="Arial"/>
          <w:i/>
          <w:color w:val="808080" w:themeColor="background1" w:themeShade="80"/>
          <w:sz w:val="18"/>
          <w:szCs w:val="18"/>
        </w:rPr>
        <w:t>ame</w:t>
      </w:r>
      <w:r w:rsidR="00E321F6" w:rsidRPr="009803A3">
        <w:rPr>
          <w:rFonts w:ascii="Calibri" w:hAnsi="Calibri" w:cs="Arial"/>
          <w:color w:val="808080" w:themeColor="background1" w:themeShade="80"/>
          <w:sz w:val="18"/>
          <w:szCs w:val="18"/>
        </w:rPr>
        <w:t>)</w:t>
      </w:r>
    </w:p>
    <w:p w:rsidR="00F9104E" w:rsidRPr="009803A3" w:rsidRDefault="00F9104E" w:rsidP="00E321F6">
      <w:pPr>
        <w:tabs>
          <w:tab w:val="right" w:pos="1276"/>
          <w:tab w:val="left" w:leader="underscore" w:pos="3261"/>
          <w:tab w:val="right" w:pos="6663"/>
          <w:tab w:val="left" w:leader="underscore" w:pos="8364"/>
        </w:tabs>
        <w:spacing w:before="240"/>
        <w:rPr>
          <w:rFonts w:ascii="Calibri" w:hAnsi="Calibri" w:cs="Arial"/>
          <w:sz w:val="20"/>
          <w:szCs w:val="20"/>
        </w:rPr>
      </w:pPr>
      <w:r w:rsidRPr="009803A3">
        <w:rPr>
          <w:rFonts w:ascii="Calibri" w:hAnsi="Calibri" w:cs="Arial"/>
          <w:sz w:val="20"/>
          <w:szCs w:val="20"/>
        </w:rPr>
        <w:t>Address:</w:t>
      </w:r>
    </w:p>
    <w:p w:rsidR="00F9104E" w:rsidRPr="009803A3" w:rsidRDefault="00F9104E" w:rsidP="00E321F6">
      <w:pPr>
        <w:tabs>
          <w:tab w:val="right" w:pos="1276"/>
          <w:tab w:val="left" w:leader="underscore" w:pos="3261"/>
          <w:tab w:val="right" w:pos="6663"/>
          <w:tab w:val="left" w:leader="underscore" w:pos="8364"/>
        </w:tabs>
        <w:spacing w:before="240"/>
        <w:rPr>
          <w:rFonts w:ascii="Calibri" w:hAnsi="Calibri" w:cs="Arial"/>
          <w:sz w:val="20"/>
          <w:szCs w:val="20"/>
        </w:rPr>
      </w:pPr>
      <w:r w:rsidRPr="009803A3">
        <w:rPr>
          <w:rFonts w:ascii="Calibri" w:hAnsi="Calibri" w:cs="Arial"/>
          <w:sz w:val="20"/>
          <w:szCs w:val="20"/>
        </w:rPr>
        <w:t>Town:</w:t>
      </w:r>
    </w:p>
    <w:p w:rsidR="00E321F6" w:rsidRPr="009803A3" w:rsidRDefault="00F9104E" w:rsidP="00E321F6">
      <w:pPr>
        <w:tabs>
          <w:tab w:val="right" w:pos="1276"/>
          <w:tab w:val="left" w:leader="underscore" w:pos="3261"/>
          <w:tab w:val="right" w:pos="6663"/>
          <w:tab w:val="left" w:leader="underscore" w:pos="8364"/>
        </w:tabs>
        <w:spacing w:before="240"/>
        <w:rPr>
          <w:rFonts w:ascii="Calibri" w:hAnsi="Calibri" w:cs="Arial"/>
          <w:color w:val="808080"/>
          <w:sz w:val="20"/>
          <w:szCs w:val="20"/>
        </w:rPr>
      </w:pPr>
      <w:r w:rsidRPr="009803A3">
        <w:rPr>
          <w:rFonts w:ascii="Calibri" w:hAnsi="Calibri" w:cs="Arial"/>
          <w:sz w:val="20"/>
          <w:szCs w:val="20"/>
        </w:rPr>
        <w:t>Postcode:</w:t>
      </w:r>
      <w:r w:rsidR="00FE59F7" w:rsidRPr="009803A3">
        <w:rPr>
          <w:rFonts w:ascii="Calibri" w:hAnsi="Calibri" w:cs="Arial"/>
          <w:color w:val="808080"/>
          <w:sz w:val="20"/>
          <w:szCs w:val="20"/>
        </w:rPr>
        <w:tab/>
      </w:r>
    </w:p>
    <w:p w:rsidR="00E321F6" w:rsidRPr="009803A3" w:rsidRDefault="00F9104E" w:rsidP="009803A3">
      <w:pPr>
        <w:tabs>
          <w:tab w:val="right" w:pos="1276"/>
          <w:tab w:val="left" w:leader="underscore" w:pos="3261"/>
          <w:tab w:val="right" w:pos="6663"/>
          <w:tab w:val="left" w:leader="underscore" w:pos="8364"/>
        </w:tabs>
        <w:spacing w:before="240"/>
        <w:rPr>
          <w:rFonts w:ascii="Calibri" w:hAnsi="Calibri" w:cs="Arial"/>
          <w:sz w:val="20"/>
          <w:szCs w:val="20"/>
        </w:rPr>
      </w:pPr>
      <w:r w:rsidRPr="009803A3">
        <w:rPr>
          <w:rFonts w:ascii="Calibri" w:hAnsi="Calibri" w:cs="Arial"/>
          <w:sz w:val="20"/>
          <w:szCs w:val="20"/>
        </w:rPr>
        <w:t xml:space="preserve">Date of Birth: </w:t>
      </w:r>
      <w:r w:rsidRPr="009803A3">
        <w:rPr>
          <w:rFonts w:ascii="Calibri" w:hAnsi="Calibri" w:cs="Arial"/>
          <w:sz w:val="20"/>
          <w:szCs w:val="20"/>
        </w:rPr>
        <w:tab/>
      </w:r>
    </w:p>
    <w:p w:rsidR="008559DB" w:rsidRDefault="00157970" w:rsidP="009803A3">
      <w:pPr>
        <w:tabs>
          <w:tab w:val="right" w:pos="1276"/>
          <w:tab w:val="left" w:leader="underscore" w:pos="3261"/>
          <w:tab w:val="right" w:pos="6663"/>
          <w:tab w:val="left" w:leader="underscore" w:pos="8364"/>
        </w:tabs>
        <w:spacing w:before="120"/>
        <w:rPr>
          <w:rFonts w:ascii="Calibri" w:hAnsi="Calibri" w:cs="Arial"/>
          <w:sz w:val="20"/>
          <w:szCs w:val="20"/>
        </w:rPr>
      </w:pPr>
      <w:r w:rsidRPr="009803A3">
        <w:rPr>
          <w:rFonts w:ascii="Calibri" w:hAnsi="Calibri" w:cs="Arial"/>
          <w:sz w:val="20"/>
          <w:szCs w:val="20"/>
        </w:rPr>
        <w:t>Signature:</w:t>
      </w:r>
      <w:r w:rsidRPr="009803A3">
        <w:rPr>
          <w:rFonts w:ascii="Calibri" w:hAnsi="Calibri" w:cs="Arial"/>
          <w:sz w:val="20"/>
          <w:szCs w:val="20"/>
        </w:rPr>
        <w:tab/>
      </w:r>
    </w:p>
    <w:p w:rsidR="00874FE8" w:rsidRPr="008559DB" w:rsidRDefault="00FE59F7" w:rsidP="009803A3">
      <w:pPr>
        <w:tabs>
          <w:tab w:val="right" w:pos="1276"/>
          <w:tab w:val="left" w:leader="underscore" w:pos="3261"/>
          <w:tab w:val="right" w:pos="6663"/>
          <w:tab w:val="left" w:leader="underscore" w:pos="8364"/>
        </w:tabs>
        <w:spacing w:before="120"/>
        <w:rPr>
          <w:rFonts w:ascii="Calibri" w:hAnsi="Calibri" w:cs="Arial"/>
          <w:sz w:val="20"/>
          <w:szCs w:val="20"/>
        </w:rPr>
      </w:pPr>
      <w:r w:rsidRPr="009803A3">
        <w:rPr>
          <w:rFonts w:ascii="Calibri" w:hAnsi="Calibri" w:cs="Arial"/>
          <w:color w:val="000000" w:themeColor="text1"/>
          <w:sz w:val="20"/>
          <w:szCs w:val="20"/>
        </w:rPr>
        <w:t>Date:</w:t>
      </w:r>
      <w:r w:rsidRPr="009803A3">
        <w:rPr>
          <w:rFonts w:ascii="Calibri" w:hAnsi="Calibri" w:cs="Arial"/>
          <w:color w:val="000000" w:themeColor="text1"/>
          <w:sz w:val="20"/>
          <w:szCs w:val="20"/>
        </w:rPr>
        <w:tab/>
      </w:r>
      <w:r w:rsidR="00DE53B1" w:rsidRPr="009803A3">
        <w:rPr>
          <w:rFonts w:ascii="Calibri" w:hAnsi="Calibri" w:cs="Arial"/>
          <w:color w:val="000000" w:themeColor="text1"/>
          <w:sz w:val="20"/>
          <w:szCs w:val="20"/>
        </w:rPr>
        <w:t xml:space="preserve"> </w:t>
      </w:r>
      <w:r w:rsidR="00E321F6" w:rsidRPr="009803A3">
        <w:rPr>
          <w:rFonts w:ascii="Calibri" w:hAnsi="Calibri" w:cs="Arial"/>
          <w:color w:val="808080" w:themeColor="background1" w:themeShade="80"/>
          <w:sz w:val="18"/>
          <w:szCs w:val="18"/>
        </w:rPr>
        <w:t>(</w:t>
      </w:r>
      <w:proofErr w:type="spellStart"/>
      <w:r w:rsidR="00E321F6" w:rsidRPr="009803A3">
        <w:rPr>
          <w:rFonts w:ascii="Calibri" w:hAnsi="Calibri" w:cs="Arial"/>
          <w:i/>
          <w:color w:val="808080" w:themeColor="background1" w:themeShade="80"/>
          <w:sz w:val="18"/>
          <w:szCs w:val="18"/>
        </w:rPr>
        <w:t>dd</w:t>
      </w:r>
      <w:proofErr w:type="spellEnd"/>
      <w:r w:rsidR="00E321F6" w:rsidRPr="009803A3">
        <w:rPr>
          <w:rFonts w:ascii="Calibri" w:hAnsi="Calibri" w:cs="Arial"/>
          <w:i/>
          <w:color w:val="808080" w:themeColor="background1" w:themeShade="80"/>
          <w:sz w:val="18"/>
          <w:szCs w:val="18"/>
        </w:rPr>
        <w:t>/mm/</w:t>
      </w:r>
      <w:proofErr w:type="spellStart"/>
      <w:r w:rsidR="00E321F6" w:rsidRPr="009803A3">
        <w:rPr>
          <w:rFonts w:ascii="Calibri" w:hAnsi="Calibri" w:cs="Arial"/>
          <w:i/>
          <w:color w:val="808080" w:themeColor="background1" w:themeShade="80"/>
          <w:sz w:val="18"/>
          <w:szCs w:val="18"/>
        </w:rPr>
        <w:t>yyyy</w:t>
      </w:r>
      <w:proofErr w:type="spellEnd"/>
      <w:r w:rsidR="00E321F6" w:rsidRPr="009803A3">
        <w:rPr>
          <w:rFonts w:ascii="Calibri" w:hAnsi="Calibri" w:cs="Arial"/>
          <w:color w:val="808080" w:themeColor="background1" w:themeShade="80"/>
          <w:sz w:val="18"/>
          <w:szCs w:val="18"/>
        </w:rPr>
        <w:t>)</w:t>
      </w:r>
    </w:p>
    <w:p w:rsidR="008559DB" w:rsidRDefault="009803A3" w:rsidP="008559DB">
      <w:pPr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/>
          <w:bCs/>
          <w:sz w:val="20"/>
          <w:szCs w:val="20"/>
        </w:rPr>
        <w:t xml:space="preserve">                                                </w:t>
      </w:r>
      <w:r w:rsidR="00F9104E">
        <w:rPr>
          <w:rFonts w:ascii="Calibri" w:hAnsi="Calibri" w:cs="Arial"/>
          <w:b/>
          <w:bCs/>
          <w:sz w:val="20"/>
          <w:szCs w:val="20"/>
        </w:rPr>
        <w:t>Sheet1: sample</w:t>
      </w:r>
      <w:r w:rsidR="00120E1D">
        <w:rPr>
          <w:rFonts w:ascii="Calibri" w:hAnsi="Calibri" w:cs="Arial"/>
          <w:b/>
          <w:bCs/>
          <w:sz w:val="20"/>
          <w:szCs w:val="20"/>
        </w:rPr>
        <w:t xml:space="preserve">, </w:t>
      </w:r>
      <w:r w:rsidR="004B5647">
        <w:rPr>
          <w:rFonts w:ascii="Calibri" w:hAnsi="Calibri" w:cs="Arial"/>
          <w:b/>
          <w:bCs/>
          <w:sz w:val="20"/>
          <w:szCs w:val="20"/>
        </w:rPr>
        <w:t>Sheet2</w:t>
      </w:r>
      <w:r w:rsidR="00120E1D">
        <w:rPr>
          <w:rFonts w:ascii="Calibri" w:hAnsi="Calibri" w:cs="Arial"/>
          <w:b/>
          <w:bCs/>
          <w:sz w:val="20"/>
          <w:szCs w:val="20"/>
        </w:rPr>
        <w:t>:</w:t>
      </w:r>
      <w:r w:rsidR="00F9104E">
        <w:rPr>
          <w:rFonts w:ascii="Calibri" w:hAnsi="Calibri" w:cs="Arial"/>
          <w:b/>
          <w:bCs/>
          <w:sz w:val="20"/>
          <w:szCs w:val="20"/>
        </w:rPr>
        <w:t xml:space="preserve"> site file</w:t>
      </w:r>
      <w:r w:rsidR="004B5647">
        <w:rPr>
          <w:rFonts w:ascii="Calibri" w:hAnsi="Calibri" w:cs="Arial"/>
          <w:b/>
          <w:bCs/>
          <w:sz w:val="20"/>
          <w:szCs w:val="20"/>
        </w:rPr>
        <w:t>, Sheet3:</w:t>
      </w:r>
      <w:r w:rsidR="00120E1D">
        <w:rPr>
          <w:rFonts w:ascii="Calibri" w:hAnsi="Calibri" w:cs="Arial"/>
          <w:b/>
          <w:bCs/>
          <w:sz w:val="20"/>
          <w:szCs w:val="20"/>
        </w:rPr>
        <w:t xml:space="preserve"> GP med</w:t>
      </w:r>
      <w:r w:rsidR="004F4A56">
        <w:rPr>
          <w:rFonts w:ascii="Calibri" w:hAnsi="Calibri" w:cs="Arial"/>
          <w:b/>
          <w:bCs/>
          <w:sz w:val="20"/>
          <w:szCs w:val="20"/>
        </w:rPr>
        <w:t xml:space="preserve">ical notes, </w:t>
      </w:r>
      <w:r w:rsidR="004B5647">
        <w:rPr>
          <w:rFonts w:ascii="Calibri" w:hAnsi="Calibri" w:cs="Arial"/>
          <w:b/>
          <w:bCs/>
          <w:sz w:val="20"/>
          <w:szCs w:val="20"/>
        </w:rPr>
        <w:t>Sheet4</w:t>
      </w:r>
      <w:r w:rsidR="004F4A56">
        <w:rPr>
          <w:rFonts w:ascii="Calibri" w:hAnsi="Calibri" w:cs="Arial"/>
          <w:b/>
          <w:bCs/>
          <w:sz w:val="20"/>
          <w:szCs w:val="20"/>
        </w:rPr>
        <w:t>: patient</w:t>
      </w:r>
    </w:p>
    <w:p w:rsidR="00057C64" w:rsidRPr="008559DB" w:rsidRDefault="00DF7533" w:rsidP="008559DB">
      <w:pPr>
        <w:rPr>
          <w:rFonts w:ascii="Calibri" w:hAnsi="Calibri" w:cs="Arial"/>
          <w:bCs/>
          <w:sz w:val="20"/>
          <w:szCs w:val="20"/>
        </w:rPr>
      </w:pPr>
      <w:r w:rsidRPr="008559DB">
        <w:rPr>
          <w:rFonts w:ascii="Calibri" w:hAnsi="Calibri" w:cs="Arial"/>
          <w:b/>
          <w:sz w:val="16"/>
          <w:szCs w:val="16"/>
        </w:rPr>
        <w:t>E</w:t>
      </w:r>
      <w:r w:rsidR="00057C64" w:rsidRPr="008559DB">
        <w:rPr>
          <w:rFonts w:ascii="Calibri" w:hAnsi="Calibri" w:cs="Arial"/>
          <w:b/>
          <w:sz w:val="16"/>
          <w:szCs w:val="16"/>
        </w:rPr>
        <w:t>nquiries about the project can be made to:</w:t>
      </w:r>
    </w:p>
    <w:p w:rsidR="00587F17" w:rsidRPr="008559DB" w:rsidRDefault="00315F03" w:rsidP="00DF7533">
      <w:pPr>
        <w:pBdr>
          <w:top w:val="single" w:sz="4" w:space="0" w:color="808080"/>
        </w:pBdr>
        <w:rPr>
          <w:rFonts w:ascii="Calibri" w:hAnsi="Calibri" w:cs="Arial"/>
          <w:sz w:val="16"/>
          <w:szCs w:val="16"/>
        </w:rPr>
      </w:pPr>
      <w:proofErr w:type="gramStart"/>
      <w:r w:rsidRPr="008559DB">
        <w:rPr>
          <w:rFonts w:ascii="Calibri" w:hAnsi="Calibri" w:cs="Arial"/>
          <w:sz w:val="16"/>
          <w:szCs w:val="16"/>
        </w:rPr>
        <w:t xml:space="preserve">Leicester </w:t>
      </w:r>
      <w:r w:rsidR="00587F17" w:rsidRPr="008559DB">
        <w:rPr>
          <w:rFonts w:ascii="Calibri" w:hAnsi="Calibri" w:cs="Arial"/>
          <w:sz w:val="16"/>
          <w:szCs w:val="16"/>
        </w:rPr>
        <w:t>Cardiovascular Biomedical Research Unit.</w:t>
      </w:r>
      <w:proofErr w:type="gramEnd"/>
    </w:p>
    <w:p w:rsidR="00587F17" w:rsidRPr="008559DB" w:rsidRDefault="00315F03" w:rsidP="00DF7533">
      <w:pPr>
        <w:pBdr>
          <w:top w:val="single" w:sz="4" w:space="0" w:color="808080"/>
        </w:pBdr>
        <w:rPr>
          <w:rFonts w:ascii="Calibri" w:hAnsi="Calibri" w:cs="Arial"/>
          <w:sz w:val="16"/>
          <w:szCs w:val="16"/>
        </w:rPr>
      </w:pPr>
      <w:proofErr w:type="gramStart"/>
      <w:r w:rsidRPr="008559DB">
        <w:rPr>
          <w:rFonts w:ascii="Calibri" w:hAnsi="Calibri"/>
          <w:sz w:val="16"/>
          <w:szCs w:val="16"/>
        </w:rPr>
        <w:t>Department</w:t>
      </w:r>
      <w:r w:rsidR="00057C64" w:rsidRPr="008559DB">
        <w:rPr>
          <w:rFonts w:ascii="Calibri" w:hAnsi="Calibri"/>
          <w:sz w:val="16"/>
          <w:szCs w:val="16"/>
        </w:rPr>
        <w:t xml:space="preserve"> of </w:t>
      </w:r>
      <w:r w:rsidR="004B6E29" w:rsidRPr="008559DB">
        <w:rPr>
          <w:rFonts w:ascii="Calibri" w:hAnsi="Calibri" w:cs="Arial"/>
          <w:sz w:val="16"/>
          <w:szCs w:val="16"/>
        </w:rPr>
        <w:t>Cardi</w:t>
      </w:r>
      <w:r w:rsidR="00587F17" w:rsidRPr="008559DB">
        <w:rPr>
          <w:rFonts w:ascii="Calibri" w:hAnsi="Calibri" w:cs="Arial"/>
          <w:sz w:val="16"/>
          <w:szCs w:val="16"/>
        </w:rPr>
        <w:t xml:space="preserve">ovascular Sciences, </w:t>
      </w:r>
      <w:r w:rsidRPr="008559DB">
        <w:rPr>
          <w:rFonts w:ascii="Calibri" w:hAnsi="Calibri" w:cs="Arial"/>
          <w:sz w:val="16"/>
          <w:szCs w:val="16"/>
        </w:rPr>
        <w:t>Clinical Science Wing.</w:t>
      </w:r>
      <w:proofErr w:type="gramEnd"/>
      <w:r w:rsidRPr="008559DB">
        <w:rPr>
          <w:rFonts w:ascii="Calibri" w:hAnsi="Calibri" w:cs="Arial"/>
          <w:sz w:val="16"/>
          <w:szCs w:val="16"/>
        </w:rPr>
        <w:t xml:space="preserve">  </w:t>
      </w:r>
    </w:p>
    <w:p w:rsidR="000C07FA" w:rsidRPr="008559DB" w:rsidRDefault="00315F03" w:rsidP="00DF7533">
      <w:pPr>
        <w:pBdr>
          <w:top w:val="single" w:sz="4" w:space="0" w:color="808080"/>
        </w:pBdr>
        <w:rPr>
          <w:rFonts w:ascii="Calibri" w:hAnsi="Calibri" w:cs="Arial"/>
          <w:sz w:val="16"/>
          <w:szCs w:val="16"/>
        </w:rPr>
      </w:pPr>
      <w:proofErr w:type="spellStart"/>
      <w:proofErr w:type="gramStart"/>
      <w:r w:rsidRPr="008559DB">
        <w:rPr>
          <w:rFonts w:ascii="Calibri" w:hAnsi="Calibri" w:cs="Arial"/>
          <w:sz w:val="16"/>
          <w:szCs w:val="16"/>
        </w:rPr>
        <w:t>Glenfield</w:t>
      </w:r>
      <w:proofErr w:type="spellEnd"/>
      <w:r w:rsidRPr="008559DB">
        <w:rPr>
          <w:rFonts w:ascii="Calibri" w:hAnsi="Calibri" w:cs="Arial"/>
          <w:sz w:val="16"/>
          <w:szCs w:val="16"/>
        </w:rPr>
        <w:t xml:space="preserve"> Hospital, </w:t>
      </w:r>
      <w:proofErr w:type="spellStart"/>
      <w:r w:rsidRPr="008559DB">
        <w:rPr>
          <w:rFonts w:ascii="Calibri" w:hAnsi="Calibri" w:cs="Arial"/>
          <w:sz w:val="16"/>
          <w:szCs w:val="16"/>
        </w:rPr>
        <w:t>Groby</w:t>
      </w:r>
      <w:proofErr w:type="spellEnd"/>
      <w:r w:rsidRPr="008559DB">
        <w:rPr>
          <w:rFonts w:ascii="Calibri" w:hAnsi="Calibri" w:cs="Arial"/>
          <w:sz w:val="16"/>
          <w:szCs w:val="16"/>
        </w:rPr>
        <w:t xml:space="preserve"> Road.</w:t>
      </w:r>
      <w:proofErr w:type="gramEnd"/>
      <w:r w:rsidRPr="008559DB">
        <w:rPr>
          <w:rFonts w:ascii="Calibri" w:hAnsi="Calibri" w:cs="Arial"/>
          <w:sz w:val="16"/>
          <w:szCs w:val="16"/>
        </w:rPr>
        <w:t xml:space="preserve"> Leicester. </w:t>
      </w:r>
      <w:proofErr w:type="gramStart"/>
      <w:r w:rsidRPr="008559DB">
        <w:rPr>
          <w:rFonts w:ascii="Calibri" w:hAnsi="Calibri" w:cs="Arial"/>
          <w:sz w:val="16"/>
          <w:szCs w:val="16"/>
        </w:rPr>
        <w:t>LE3 9QP</w:t>
      </w:r>
      <w:r w:rsidR="00E95AA3" w:rsidRPr="008559DB">
        <w:rPr>
          <w:rFonts w:ascii="Calibri" w:hAnsi="Calibri" w:cs="Arial"/>
          <w:sz w:val="16"/>
          <w:szCs w:val="16"/>
        </w:rPr>
        <w:t>.</w:t>
      </w:r>
      <w:proofErr w:type="gramEnd"/>
      <w:r w:rsidR="00E95AA3" w:rsidRPr="008559DB">
        <w:rPr>
          <w:rFonts w:ascii="Calibri" w:hAnsi="Calibri" w:cs="Arial"/>
          <w:sz w:val="16"/>
          <w:szCs w:val="16"/>
        </w:rPr>
        <w:t xml:space="preserve"> UK</w:t>
      </w:r>
      <w:r w:rsidR="00057C64" w:rsidRPr="008559DB">
        <w:rPr>
          <w:rFonts w:ascii="Calibri" w:hAnsi="Calibri" w:cs="Arial"/>
          <w:sz w:val="16"/>
          <w:szCs w:val="16"/>
        </w:rPr>
        <w:br/>
        <w:t xml:space="preserve">Telephone Number: 0116 </w:t>
      </w:r>
      <w:r w:rsidR="001D3FE0" w:rsidRPr="008559DB">
        <w:rPr>
          <w:rFonts w:ascii="Calibri" w:hAnsi="Calibri" w:cs="Arial"/>
          <w:sz w:val="16"/>
          <w:szCs w:val="16"/>
        </w:rPr>
        <w:t xml:space="preserve">258 </w:t>
      </w:r>
      <w:proofErr w:type="gramStart"/>
      <w:r w:rsidR="001D3FE0" w:rsidRPr="008559DB">
        <w:rPr>
          <w:rFonts w:ascii="Calibri" w:hAnsi="Calibri" w:cs="Arial"/>
          <w:sz w:val="16"/>
          <w:szCs w:val="16"/>
        </w:rPr>
        <w:t xml:space="preserve">3385 </w:t>
      </w:r>
      <w:r w:rsidR="004B6E29" w:rsidRPr="008559DB">
        <w:rPr>
          <w:rFonts w:ascii="Calibri" w:hAnsi="Calibri" w:cs="Arial"/>
          <w:sz w:val="16"/>
          <w:szCs w:val="16"/>
        </w:rPr>
        <w:t xml:space="preserve"> email</w:t>
      </w:r>
      <w:proofErr w:type="gramEnd"/>
      <w:r w:rsidR="004B6E29" w:rsidRPr="008559DB">
        <w:rPr>
          <w:rFonts w:ascii="Calibri" w:hAnsi="Calibri" w:cs="Arial"/>
          <w:sz w:val="16"/>
          <w:szCs w:val="16"/>
        </w:rPr>
        <w:t xml:space="preserve">: </w:t>
      </w:r>
      <w:hyperlink r:id="rId9" w:history="1">
        <w:r w:rsidR="00610838" w:rsidRPr="008559DB">
          <w:rPr>
            <w:rStyle w:val="Hyperlink"/>
            <w:rFonts w:ascii="Calibri" w:hAnsi="Calibri" w:cs="Arial"/>
            <w:sz w:val="16"/>
            <w:szCs w:val="16"/>
          </w:rPr>
          <w:t>lcbru@le.ac.uk</w:t>
        </w:r>
      </w:hyperlink>
    </w:p>
    <w:p w:rsidR="00610838" w:rsidRPr="008559DB" w:rsidRDefault="003301EA" w:rsidP="00367FD4">
      <w:pPr>
        <w:pBdr>
          <w:top w:val="single" w:sz="4" w:space="0" w:color="808080"/>
        </w:pBdr>
        <w:rPr>
          <w:rFonts w:ascii="Calibri" w:hAnsi="Calibri"/>
          <w:sz w:val="16"/>
          <w:szCs w:val="16"/>
        </w:rPr>
      </w:pPr>
      <w:r w:rsidRPr="008559DB">
        <w:rPr>
          <w:rFonts w:ascii="Calibri" w:hAnsi="Calibri"/>
          <w:sz w:val="16"/>
          <w:szCs w:val="16"/>
        </w:rPr>
        <w:t xml:space="preserve"> </w:t>
      </w:r>
      <w:r w:rsidR="00400726" w:rsidRPr="008559DB">
        <w:rPr>
          <w:rFonts w:ascii="Calibri" w:hAnsi="Calibri"/>
          <w:sz w:val="16"/>
          <w:szCs w:val="16"/>
        </w:rPr>
        <w:t>UW</w:t>
      </w:r>
      <w:r w:rsidR="00F9104E" w:rsidRPr="008559DB">
        <w:rPr>
          <w:rFonts w:ascii="Calibri" w:hAnsi="Calibri"/>
          <w:sz w:val="16"/>
          <w:szCs w:val="16"/>
        </w:rPr>
        <w:t xml:space="preserve">ICF version </w:t>
      </w:r>
      <w:r w:rsidR="0039743D" w:rsidRPr="00610016">
        <w:rPr>
          <w:rFonts w:ascii="Calibri" w:hAnsi="Calibri"/>
          <w:sz w:val="16"/>
          <w:szCs w:val="16"/>
        </w:rPr>
        <w:t>1</w:t>
      </w:r>
      <w:r w:rsidR="00DF7533" w:rsidRPr="00610016">
        <w:rPr>
          <w:rFonts w:ascii="Calibri" w:hAnsi="Calibri"/>
          <w:sz w:val="16"/>
          <w:szCs w:val="16"/>
        </w:rPr>
        <w:t>.</w:t>
      </w:r>
      <w:r w:rsidR="005B0957" w:rsidRPr="00610016">
        <w:rPr>
          <w:rFonts w:ascii="Calibri" w:hAnsi="Calibri"/>
          <w:sz w:val="16"/>
          <w:szCs w:val="16"/>
        </w:rPr>
        <w:t>1</w:t>
      </w:r>
      <w:r w:rsidR="00DF7533" w:rsidRPr="00610016">
        <w:rPr>
          <w:rFonts w:ascii="Calibri" w:hAnsi="Calibri"/>
          <w:sz w:val="16"/>
          <w:szCs w:val="16"/>
        </w:rPr>
        <w:t xml:space="preserve">, </w:t>
      </w:r>
      <w:r w:rsidR="005B0957" w:rsidRPr="00610016">
        <w:rPr>
          <w:rFonts w:ascii="Calibri" w:hAnsi="Calibri"/>
          <w:sz w:val="16"/>
          <w:szCs w:val="16"/>
        </w:rPr>
        <w:t>12</w:t>
      </w:r>
      <w:r w:rsidR="00481176" w:rsidRPr="00610016">
        <w:rPr>
          <w:rFonts w:ascii="Calibri" w:hAnsi="Calibri"/>
          <w:sz w:val="16"/>
          <w:szCs w:val="16"/>
        </w:rPr>
        <w:t>/</w:t>
      </w:r>
      <w:r w:rsidR="005B0957" w:rsidRPr="00610016">
        <w:rPr>
          <w:rFonts w:ascii="Calibri" w:hAnsi="Calibri"/>
          <w:sz w:val="16"/>
          <w:szCs w:val="16"/>
        </w:rPr>
        <w:t>09</w:t>
      </w:r>
      <w:r w:rsidR="00481176" w:rsidRPr="00610016">
        <w:rPr>
          <w:rFonts w:ascii="Calibri" w:hAnsi="Calibri"/>
          <w:sz w:val="16"/>
          <w:szCs w:val="16"/>
        </w:rPr>
        <w:t>/20</w:t>
      </w:r>
      <w:r w:rsidR="005B0957" w:rsidRPr="00610016">
        <w:rPr>
          <w:rFonts w:ascii="Calibri" w:hAnsi="Calibri"/>
          <w:sz w:val="16"/>
          <w:szCs w:val="16"/>
        </w:rPr>
        <w:t>13</w:t>
      </w:r>
    </w:p>
    <w:sectPr w:rsidR="00610838" w:rsidRPr="008559DB" w:rsidSect="00C065DC">
      <w:headerReference w:type="default" r:id="rId10"/>
      <w:footerReference w:type="default" r:id="rId11"/>
      <w:pgSz w:w="11907" w:h="16839" w:code="9"/>
      <w:pgMar w:top="284" w:right="873" w:bottom="244" w:left="873" w:header="170" w:footer="5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4E3" w:rsidRDefault="001B34E3" w:rsidP="00916700">
      <w:r>
        <w:separator/>
      </w:r>
    </w:p>
  </w:endnote>
  <w:endnote w:type="continuationSeparator" w:id="0">
    <w:p w:rsidR="001B34E3" w:rsidRDefault="001B34E3" w:rsidP="00916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4E3" w:rsidRPr="00A21050" w:rsidRDefault="001B34E3" w:rsidP="00A21050">
    <w:pPr>
      <w:pStyle w:val="Footer"/>
      <w:jc w:val="center"/>
      <w:rPr>
        <w:rFonts w:ascii="Arial" w:hAnsi="Arial" w:cs="Arial"/>
        <w:color w:val="808080"/>
        <w:sz w:val="20"/>
        <w:szCs w:val="20"/>
      </w:rPr>
    </w:pPr>
    <w:r w:rsidRPr="00A21050">
      <w:rPr>
        <w:rFonts w:ascii="Arial" w:hAnsi="Arial" w:cs="Arial"/>
        <w:color w:val="808080"/>
        <w:sz w:val="20"/>
        <w:szCs w:val="20"/>
      </w:rPr>
      <w:t xml:space="preserve">Page </w:t>
    </w:r>
    <w:r w:rsidR="00980D26" w:rsidRPr="00A21050">
      <w:rPr>
        <w:rFonts w:ascii="Arial" w:hAnsi="Arial" w:cs="Arial"/>
        <w:color w:val="808080"/>
        <w:sz w:val="20"/>
        <w:szCs w:val="20"/>
      </w:rPr>
      <w:fldChar w:fldCharType="begin"/>
    </w:r>
    <w:r w:rsidRPr="00A21050">
      <w:rPr>
        <w:rFonts w:ascii="Arial" w:hAnsi="Arial" w:cs="Arial"/>
        <w:color w:val="808080"/>
        <w:sz w:val="20"/>
        <w:szCs w:val="20"/>
      </w:rPr>
      <w:instrText xml:space="preserve"> PAGE   \* MERGEFORMAT </w:instrText>
    </w:r>
    <w:r w:rsidR="00980D26" w:rsidRPr="00A21050">
      <w:rPr>
        <w:rFonts w:ascii="Arial" w:hAnsi="Arial" w:cs="Arial"/>
        <w:color w:val="808080"/>
        <w:sz w:val="20"/>
        <w:szCs w:val="20"/>
      </w:rPr>
      <w:fldChar w:fldCharType="separate"/>
    </w:r>
    <w:r w:rsidR="00610016">
      <w:rPr>
        <w:rFonts w:ascii="Arial" w:hAnsi="Arial" w:cs="Arial"/>
        <w:noProof/>
        <w:color w:val="808080"/>
        <w:sz w:val="20"/>
        <w:szCs w:val="20"/>
      </w:rPr>
      <w:t>1</w:t>
    </w:r>
    <w:r w:rsidR="00980D26" w:rsidRPr="00A21050">
      <w:rPr>
        <w:rFonts w:ascii="Arial" w:hAnsi="Arial" w:cs="Arial"/>
        <w:color w:val="808080"/>
        <w:sz w:val="20"/>
        <w:szCs w:val="20"/>
      </w:rPr>
      <w:fldChar w:fldCharType="end"/>
    </w:r>
    <w:r w:rsidRPr="00A21050">
      <w:rPr>
        <w:rFonts w:ascii="Arial" w:hAnsi="Arial" w:cs="Arial"/>
        <w:color w:val="808080"/>
        <w:sz w:val="20"/>
        <w:szCs w:val="20"/>
      </w:rPr>
      <w:t xml:space="preserve"> of </w:t>
    </w:r>
    <w:r w:rsidR="00610016">
      <w:fldChar w:fldCharType="begin"/>
    </w:r>
    <w:r w:rsidR="00610016">
      <w:instrText xml:space="preserve"> NUMPAGES  \* Arabic  \* MERGEFORMAT </w:instrText>
    </w:r>
    <w:r w:rsidR="00610016">
      <w:fldChar w:fldCharType="separate"/>
    </w:r>
    <w:r w:rsidR="00610016" w:rsidRPr="00610016">
      <w:rPr>
        <w:rFonts w:ascii="Arial" w:hAnsi="Arial" w:cs="Arial"/>
        <w:noProof/>
        <w:color w:val="808080"/>
        <w:sz w:val="20"/>
        <w:szCs w:val="20"/>
      </w:rPr>
      <w:t>1</w:t>
    </w:r>
    <w:r w:rsidR="00610016">
      <w:rPr>
        <w:rFonts w:ascii="Arial" w:hAnsi="Arial" w:cs="Arial"/>
        <w:noProof/>
        <w:color w:val="8080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4E3" w:rsidRDefault="001B34E3" w:rsidP="00916700">
      <w:r>
        <w:separator/>
      </w:r>
    </w:p>
  </w:footnote>
  <w:footnote w:type="continuationSeparator" w:id="0">
    <w:p w:rsidR="001B34E3" w:rsidRDefault="001B34E3" w:rsidP="009167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4E3" w:rsidRPr="00A21050" w:rsidRDefault="001B34E3">
    <w:pPr>
      <w:pStyle w:val="Header"/>
      <w:rPr>
        <w:sz w:val="2"/>
        <w:szCs w:val="2"/>
      </w:rPr>
    </w:pPr>
    <w:r w:rsidRPr="00A21050">
      <w:rPr>
        <w:sz w:val="2"/>
        <w:szCs w:val="2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C55"/>
    <w:rsid w:val="00000927"/>
    <w:rsid w:val="00001FD6"/>
    <w:rsid w:val="00007225"/>
    <w:rsid w:val="00022FE2"/>
    <w:rsid w:val="0002377D"/>
    <w:rsid w:val="00026867"/>
    <w:rsid w:val="00044553"/>
    <w:rsid w:val="0004473F"/>
    <w:rsid w:val="00052A61"/>
    <w:rsid w:val="00055E74"/>
    <w:rsid w:val="00056942"/>
    <w:rsid w:val="00057C64"/>
    <w:rsid w:val="000848C4"/>
    <w:rsid w:val="0009290D"/>
    <w:rsid w:val="000956E9"/>
    <w:rsid w:val="000958B0"/>
    <w:rsid w:val="000978BC"/>
    <w:rsid w:val="000A288A"/>
    <w:rsid w:val="000A5DA4"/>
    <w:rsid w:val="000C07FA"/>
    <w:rsid w:val="000C625B"/>
    <w:rsid w:val="000D06BC"/>
    <w:rsid w:val="000D55AE"/>
    <w:rsid w:val="000D65D9"/>
    <w:rsid w:val="000D6CAA"/>
    <w:rsid w:val="000E33B9"/>
    <w:rsid w:val="000E74EC"/>
    <w:rsid w:val="000F139A"/>
    <w:rsid w:val="000F1831"/>
    <w:rsid w:val="000F2476"/>
    <w:rsid w:val="001016DC"/>
    <w:rsid w:val="00115E6B"/>
    <w:rsid w:val="00120E1D"/>
    <w:rsid w:val="00132E42"/>
    <w:rsid w:val="001360BE"/>
    <w:rsid w:val="00141FA0"/>
    <w:rsid w:val="001556FB"/>
    <w:rsid w:val="00157970"/>
    <w:rsid w:val="00164375"/>
    <w:rsid w:val="00173622"/>
    <w:rsid w:val="00173F5A"/>
    <w:rsid w:val="00175E4C"/>
    <w:rsid w:val="00180B9B"/>
    <w:rsid w:val="00190514"/>
    <w:rsid w:val="001A1E9D"/>
    <w:rsid w:val="001A3146"/>
    <w:rsid w:val="001A65D3"/>
    <w:rsid w:val="001A6896"/>
    <w:rsid w:val="001A70F3"/>
    <w:rsid w:val="001B34E3"/>
    <w:rsid w:val="001B5355"/>
    <w:rsid w:val="001B747D"/>
    <w:rsid w:val="001C2477"/>
    <w:rsid w:val="001C3FCD"/>
    <w:rsid w:val="001C6544"/>
    <w:rsid w:val="001C6CEA"/>
    <w:rsid w:val="001D3FE0"/>
    <w:rsid w:val="001E1373"/>
    <w:rsid w:val="001E282B"/>
    <w:rsid w:val="001E5A11"/>
    <w:rsid w:val="0020165E"/>
    <w:rsid w:val="00201A38"/>
    <w:rsid w:val="00212DF9"/>
    <w:rsid w:val="002170B1"/>
    <w:rsid w:val="0024393D"/>
    <w:rsid w:val="002461E2"/>
    <w:rsid w:val="00247649"/>
    <w:rsid w:val="002531D1"/>
    <w:rsid w:val="00260EE5"/>
    <w:rsid w:val="00271CE3"/>
    <w:rsid w:val="00273D35"/>
    <w:rsid w:val="002806EF"/>
    <w:rsid w:val="00284680"/>
    <w:rsid w:val="002848A4"/>
    <w:rsid w:val="00294807"/>
    <w:rsid w:val="002A347C"/>
    <w:rsid w:val="002A4C23"/>
    <w:rsid w:val="002A5E48"/>
    <w:rsid w:val="002B3C4D"/>
    <w:rsid w:val="002B6F16"/>
    <w:rsid w:val="002C1BAA"/>
    <w:rsid w:val="002C4EFF"/>
    <w:rsid w:val="002C68E2"/>
    <w:rsid w:val="002D798A"/>
    <w:rsid w:val="00305961"/>
    <w:rsid w:val="00310421"/>
    <w:rsid w:val="003141B9"/>
    <w:rsid w:val="00315F03"/>
    <w:rsid w:val="003165E4"/>
    <w:rsid w:val="00326717"/>
    <w:rsid w:val="003301EA"/>
    <w:rsid w:val="003311EF"/>
    <w:rsid w:val="00337F43"/>
    <w:rsid w:val="0034000D"/>
    <w:rsid w:val="003400A4"/>
    <w:rsid w:val="00345086"/>
    <w:rsid w:val="00346ACD"/>
    <w:rsid w:val="0034739E"/>
    <w:rsid w:val="003528CD"/>
    <w:rsid w:val="00355F67"/>
    <w:rsid w:val="0035630C"/>
    <w:rsid w:val="00367FD4"/>
    <w:rsid w:val="00375137"/>
    <w:rsid w:val="00381B06"/>
    <w:rsid w:val="0039743D"/>
    <w:rsid w:val="003A734B"/>
    <w:rsid w:val="003C3C01"/>
    <w:rsid w:val="003C4447"/>
    <w:rsid w:val="003D05BA"/>
    <w:rsid w:val="003D6AE2"/>
    <w:rsid w:val="003D73FA"/>
    <w:rsid w:val="003E49DC"/>
    <w:rsid w:val="003E6660"/>
    <w:rsid w:val="003F24C6"/>
    <w:rsid w:val="00400726"/>
    <w:rsid w:val="00403541"/>
    <w:rsid w:val="00412AAD"/>
    <w:rsid w:val="00416759"/>
    <w:rsid w:val="0042221A"/>
    <w:rsid w:val="004342A8"/>
    <w:rsid w:val="004348FA"/>
    <w:rsid w:val="0044395C"/>
    <w:rsid w:val="00447E62"/>
    <w:rsid w:val="00451C84"/>
    <w:rsid w:val="00453F15"/>
    <w:rsid w:val="0045706E"/>
    <w:rsid w:val="00461169"/>
    <w:rsid w:val="00474206"/>
    <w:rsid w:val="004757EE"/>
    <w:rsid w:val="00481176"/>
    <w:rsid w:val="0048436A"/>
    <w:rsid w:val="004876B8"/>
    <w:rsid w:val="004B2DEE"/>
    <w:rsid w:val="004B34DA"/>
    <w:rsid w:val="004B3A63"/>
    <w:rsid w:val="004B44B5"/>
    <w:rsid w:val="004B5647"/>
    <w:rsid w:val="004B6E29"/>
    <w:rsid w:val="004C6E3B"/>
    <w:rsid w:val="004D1B2B"/>
    <w:rsid w:val="004D2F29"/>
    <w:rsid w:val="004D4B7E"/>
    <w:rsid w:val="004D66BD"/>
    <w:rsid w:val="004E6E85"/>
    <w:rsid w:val="004E7940"/>
    <w:rsid w:val="004F32B4"/>
    <w:rsid w:val="004F4620"/>
    <w:rsid w:val="004F4A56"/>
    <w:rsid w:val="004F661D"/>
    <w:rsid w:val="004F6B55"/>
    <w:rsid w:val="005000EB"/>
    <w:rsid w:val="0050012D"/>
    <w:rsid w:val="00504FED"/>
    <w:rsid w:val="00517D2B"/>
    <w:rsid w:val="00523D24"/>
    <w:rsid w:val="005255D5"/>
    <w:rsid w:val="0054033A"/>
    <w:rsid w:val="005417B5"/>
    <w:rsid w:val="0054401E"/>
    <w:rsid w:val="0054717A"/>
    <w:rsid w:val="00551BB1"/>
    <w:rsid w:val="00551BC0"/>
    <w:rsid w:val="00560B3C"/>
    <w:rsid w:val="00561A0B"/>
    <w:rsid w:val="0056298D"/>
    <w:rsid w:val="00571C2C"/>
    <w:rsid w:val="0057674F"/>
    <w:rsid w:val="00576F59"/>
    <w:rsid w:val="00580A47"/>
    <w:rsid w:val="005869A3"/>
    <w:rsid w:val="00587678"/>
    <w:rsid w:val="00587F17"/>
    <w:rsid w:val="005A0A2F"/>
    <w:rsid w:val="005A1DAC"/>
    <w:rsid w:val="005A2368"/>
    <w:rsid w:val="005A248B"/>
    <w:rsid w:val="005A3CED"/>
    <w:rsid w:val="005A532C"/>
    <w:rsid w:val="005A6B2F"/>
    <w:rsid w:val="005B0957"/>
    <w:rsid w:val="005B181B"/>
    <w:rsid w:val="005B3FFD"/>
    <w:rsid w:val="005C1353"/>
    <w:rsid w:val="005C3A7B"/>
    <w:rsid w:val="005C73A4"/>
    <w:rsid w:val="005E04D6"/>
    <w:rsid w:val="005E687A"/>
    <w:rsid w:val="00600F73"/>
    <w:rsid w:val="006011AC"/>
    <w:rsid w:val="006025C9"/>
    <w:rsid w:val="0060326D"/>
    <w:rsid w:val="006042FA"/>
    <w:rsid w:val="006047D4"/>
    <w:rsid w:val="00607D7B"/>
    <w:rsid w:val="00610016"/>
    <w:rsid w:val="00610838"/>
    <w:rsid w:val="00610B35"/>
    <w:rsid w:val="00640AB7"/>
    <w:rsid w:val="006517A6"/>
    <w:rsid w:val="006526F7"/>
    <w:rsid w:val="0065471C"/>
    <w:rsid w:val="00656064"/>
    <w:rsid w:val="006672F1"/>
    <w:rsid w:val="0067149E"/>
    <w:rsid w:val="00673B84"/>
    <w:rsid w:val="00675073"/>
    <w:rsid w:val="00675EBC"/>
    <w:rsid w:val="0069063B"/>
    <w:rsid w:val="00694F55"/>
    <w:rsid w:val="006A1552"/>
    <w:rsid w:val="006A6FA9"/>
    <w:rsid w:val="006A7326"/>
    <w:rsid w:val="006B568C"/>
    <w:rsid w:val="006B78F8"/>
    <w:rsid w:val="006C24E6"/>
    <w:rsid w:val="006C4AF0"/>
    <w:rsid w:val="006C616A"/>
    <w:rsid w:val="006D74EF"/>
    <w:rsid w:val="006E125A"/>
    <w:rsid w:val="006E2B35"/>
    <w:rsid w:val="006E3C0D"/>
    <w:rsid w:val="006F1DBF"/>
    <w:rsid w:val="00706B35"/>
    <w:rsid w:val="007100CA"/>
    <w:rsid w:val="00714A6E"/>
    <w:rsid w:val="0071667B"/>
    <w:rsid w:val="0072032F"/>
    <w:rsid w:val="00721C79"/>
    <w:rsid w:val="00722B92"/>
    <w:rsid w:val="0073008E"/>
    <w:rsid w:val="00750380"/>
    <w:rsid w:val="00757352"/>
    <w:rsid w:val="00762861"/>
    <w:rsid w:val="0076645D"/>
    <w:rsid w:val="00773DBC"/>
    <w:rsid w:val="007754F0"/>
    <w:rsid w:val="00777F10"/>
    <w:rsid w:val="007832FE"/>
    <w:rsid w:val="00790970"/>
    <w:rsid w:val="00790ED7"/>
    <w:rsid w:val="007A0723"/>
    <w:rsid w:val="007A60FE"/>
    <w:rsid w:val="007B09D1"/>
    <w:rsid w:val="007C69E6"/>
    <w:rsid w:val="007D1754"/>
    <w:rsid w:val="007D6FBC"/>
    <w:rsid w:val="007E3A3A"/>
    <w:rsid w:val="007E6A41"/>
    <w:rsid w:val="007F04DE"/>
    <w:rsid w:val="007F2C55"/>
    <w:rsid w:val="007F727C"/>
    <w:rsid w:val="007F7553"/>
    <w:rsid w:val="007F7636"/>
    <w:rsid w:val="00811B4B"/>
    <w:rsid w:val="00817F51"/>
    <w:rsid w:val="008464C6"/>
    <w:rsid w:val="0084690A"/>
    <w:rsid w:val="008511C7"/>
    <w:rsid w:val="008559DB"/>
    <w:rsid w:val="00864075"/>
    <w:rsid w:val="00871BFA"/>
    <w:rsid w:val="0087219A"/>
    <w:rsid w:val="00874F7E"/>
    <w:rsid w:val="00874FE8"/>
    <w:rsid w:val="00877435"/>
    <w:rsid w:val="0089160D"/>
    <w:rsid w:val="008942E4"/>
    <w:rsid w:val="008A74D4"/>
    <w:rsid w:val="008A7522"/>
    <w:rsid w:val="008B2322"/>
    <w:rsid w:val="008B5533"/>
    <w:rsid w:val="008B6D78"/>
    <w:rsid w:val="008B7359"/>
    <w:rsid w:val="008C2568"/>
    <w:rsid w:val="008C4187"/>
    <w:rsid w:val="008C6B28"/>
    <w:rsid w:val="008C7540"/>
    <w:rsid w:val="008C76B1"/>
    <w:rsid w:val="008D2263"/>
    <w:rsid w:val="008F40D8"/>
    <w:rsid w:val="00901D8B"/>
    <w:rsid w:val="00903B0D"/>
    <w:rsid w:val="00905977"/>
    <w:rsid w:val="00905F40"/>
    <w:rsid w:val="00907AF7"/>
    <w:rsid w:val="00916700"/>
    <w:rsid w:val="00916ABE"/>
    <w:rsid w:val="00922662"/>
    <w:rsid w:val="00924E73"/>
    <w:rsid w:val="009329C7"/>
    <w:rsid w:val="0093496C"/>
    <w:rsid w:val="00941F24"/>
    <w:rsid w:val="00960A90"/>
    <w:rsid w:val="0096340F"/>
    <w:rsid w:val="00965582"/>
    <w:rsid w:val="009655B1"/>
    <w:rsid w:val="00967A63"/>
    <w:rsid w:val="00971F41"/>
    <w:rsid w:val="00977B20"/>
    <w:rsid w:val="00980170"/>
    <w:rsid w:val="009803A3"/>
    <w:rsid w:val="00980D26"/>
    <w:rsid w:val="00992F74"/>
    <w:rsid w:val="009E03F7"/>
    <w:rsid w:val="009E0E5B"/>
    <w:rsid w:val="009E25BE"/>
    <w:rsid w:val="009E7B12"/>
    <w:rsid w:val="009F2F14"/>
    <w:rsid w:val="009F5B8E"/>
    <w:rsid w:val="00A00A3A"/>
    <w:rsid w:val="00A21050"/>
    <w:rsid w:val="00A22FB6"/>
    <w:rsid w:val="00A25A14"/>
    <w:rsid w:val="00A279BE"/>
    <w:rsid w:val="00A336B7"/>
    <w:rsid w:val="00A40957"/>
    <w:rsid w:val="00A4229F"/>
    <w:rsid w:val="00A53EA2"/>
    <w:rsid w:val="00A8782F"/>
    <w:rsid w:val="00AA012C"/>
    <w:rsid w:val="00AB0989"/>
    <w:rsid w:val="00AB581C"/>
    <w:rsid w:val="00AC0CFF"/>
    <w:rsid w:val="00AC37AD"/>
    <w:rsid w:val="00AC54B3"/>
    <w:rsid w:val="00AD1ECE"/>
    <w:rsid w:val="00AD6EEC"/>
    <w:rsid w:val="00AE3692"/>
    <w:rsid w:val="00AE6EC4"/>
    <w:rsid w:val="00B142C1"/>
    <w:rsid w:val="00B154FC"/>
    <w:rsid w:val="00B21D35"/>
    <w:rsid w:val="00B24F7E"/>
    <w:rsid w:val="00B30FBE"/>
    <w:rsid w:val="00B40629"/>
    <w:rsid w:val="00B67D7B"/>
    <w:rsid w:val="00B8377E"/>
    <w:rsid w:val="00B8553D"/>
    <w:rsid w:val="00B93B96"/>
    <w:rsid w:val="00B958E5"/>
    <w:rsid w:val="00B95A4D"/>
    <w:rsid w:val="00BB5FDF"/>
    <w:rsid w:val="00BC0242"/>
    <w:rsid w:val="00BC1B78"/>
    <w:rsid w:val="00BD4F46"/>
    <w:rsid w:val="00BD7C0C"/>
    <w:rsid w:val="00BE7620"/>
    <w:rsid w:val="00C026D0"/>
    <w:rsid w:val="00C065DC"/>
    <w:rsid w:val="00C12066"/>
    <w:rsid w:val="00C1303E"/>
    <w:rsid w:val="00C208E4"/>
    <w:rsid w:val="00C20AE4"/>
    <w:rsid w:val="00C21A07"/>
    <w:rsid w:val="00C2353A"/>
    <w:rsid w:val="00C269F1"/>
    <w:rsid w:val="00C40E34"/>
    <w:rsid w:val="00C449DF"/>
    <w:rsid w:val="00C465BE"/>
    <w:rsid w:val="00C53DC0"/>
    <w:rsid w:val="00C61301"/>
    <w:rsid w:val="00C66911"/>
    <w:rsid w:val="00C758E3"/>
    <w:rsid w:val="00C91787"/>
    <w:rsid w:val="00CA31FE"/>
    <w:rsid w:val="00CA5E2C"/>
    <w:rsid w:val="00CB3859"/>
    <w:rsid w:val="00CC0E94"/>
    <w:rsid w:val="00CC2F6F"/>
    <w:rsid w:val="00CC4427"/>
    <w:rsid w:val="00CD6E16"/>
    <w:rsid w:val="00CE3526"/>
    <w:rsid w:val="00CF1396"/>
    <w:rsid w:val="00CF2474"/>
    <w:rsid w:val="00D04869"/>
    <w:rsid w:val="00D04FCE"/>
    <w:rsid w:val="00D1277A"/>
    <w:rsid w:val="00D1755B"/>
    <w:rsid w:val="00D2417A"/>
    <w:rsid w:val="00D25A74"/>
    <w:rsid w:val="00D61FF0"/>
    <w:rsid w:val="00D7461F"/>
    <w:rsid w:val="00D77068"/>
    <w:rsid w:val="00D90B48"/>
    <w:rsid w:val="00D95BC6"/>
    <w:rsid w:val="00D97334"/>
    <w:rsid w:val="00DA3048"/>
    <w:rsid w:val="00DA40A6"/>
    <w:rsid w:val="00DB7B8E"/>
    <w:rsid w:val="00DC0DA9"/>
    <w:rsid w:val="00DC20D9"/>
    <w:rsid w:val="00DD3415"/>
    <w:rsid w:val="00DD7A77"/>
    <w:rsid w:val="00DE0634"/>
    <w:rsid w:val="00DE53B1"/>
    <w:rsid w:val="00DF3DD3"/>
    <w:rsid w:val="00DF6334"/>
    <w:rsid w:val="00DF7533"/>
    <w:rsid w:val="00E209B3"/>
    <w:rsid w:val="00E2231B"/>
    <w:rsid w:val="00E321F6"/>
    <w:rsid w:val="00E35BD0"/>
    <w:rsid w:val="00E3718E"/>
    <w:rsid w:val="00E44B1C"/>
    <w:rsid w:val="00E4647E"/>
    <w:rsid w:val="00E5170D"/>
    <w:rsid w:val="00E52610"/>
    <w:rsid w:val="00E52FA7"/>
    <w:rsid w:val="00E622E1"/>
    <w:rsid w:val="00E6584D"/>
    <w:rsid w:val="00E70B16"/>
    <w:rsid w:val="00E72A5F"/>
    <w:rsid w:val="00E83A7C"/>
    <w:rsid w:val="00E93459"/>
    <w:rsid w:val="00E9370B"/>
    <w:rsid w:val="00E95264"/>
    <w:rsid w:val="00E95AA3"/>
    <w:rsid w:val="00EA1AC3"/>
    <w:rsid w:val="00EB494A"/>
    <w:rsid w:val="00EC0F2A"/>
    <w:rsid w:val="00ED2631"/>
    <w:rsid w:val="00F02309"/>
    <w:rsid w:val="00F04E5E"/>
    <w:rsid w:val="00F13D01"/>
    <w:rsid w:val="00F15BD2"/>
    <w:rsid w:val="00F23C01"/>
    <w:rsid w:val="00F37A03"/>
    <w:rsid w:val="00F52394"/>
    <w:rsid w:val="00F530C8"/>
    <w:rsid w:val="00F54A43"/>
    <w:rsid w:val="00F63454"/>
    <w:rsid w:val="00F65D2B"/>
    <w:rsid w:val="00F674F5"/>
    <w:rsid w:val="00F719C4"/>
    <w:rsid w:val="00F9104E"/>
    <w:rsid w:val="00F914F6"/>
    <w:rsid w:val="00FB3B96"/>
    <w:rsid w:val="00FC18C3"/>
    <w:rsid w:val="00FC4CED"/>
    <w:rsid w:val="00FC7E6C"/>
    <w:rsid w:val="00FE59F7"/>
    <w:rsid w:val="00FE7005"/>
    <w:rsid w:val="00FF1C9F"/>
    <w:rsid w:val="00FF4E37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BE"/>
    <w:rPr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E70B16"/>
    <w:pPr>
      <w:keepNext/>
      <w:jc w:val="right"/>
      <w:outlineLvl w:val="5"/>
    </w:pPr>
    <w:rPr>
      <w:rFonts w:ascii="Arial" w:hAnsi="Arial" w:cs="Arial"/>
      <w:b/>
      <w:bCs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E70B16"/>
    <w:pPr>
      <w:keepNext/>
      <w:jc w:val="center"/>
      <w:outlineLvl w:val="6"/>
    </w:pPr>
    <w:rPr>
      <w:rFonts w:ascii="Arial" w:hAnsi="Arial" w:cs="Arial"/>
      <w:i/>
      <w:iCs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E70B16"/>
    <w:pPr>
      <w:keepNext/>
      <w:jc w:val="center"/>
      <w:outlineLvl w:val="7"/>
    </w:pPr>
    <w:rPr>
      <w:rFonts w:ascii="Arial" w:hAnsi="Arial" w:cs="Arial"/>
      <w:b/>
      <w:bCs/>
      <w:caps/>
      <w:sz w:val="28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167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670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167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700"/>
    <w:rPr>
      <w:sz w:val="24"/>
      <w:szCs w:val="24"/>
    </w:rPr>
  </w:style>
  <w:style w:type="character" w:styleId="Strong">
    <w:name w:val="Strong"/>
    <w:basedOn w:val="DefaultParagraphFont"/>
    <w:qFormat/>
    <w:rsid w:val="008B6D78"/>
    <w:rPr>
      <w:b/>
      <w:bCs/>
    </w:rPr>
  </w:style>
  <w:style w:type="paragraph" w:styleId="BalloonText">
    <w:name w:val="Balloon Text"/>
    <w:basedOn w:val="Normal"/>
    <w:link w:val="BalloonTextChar"/>
    <w:rsid w:val="00F53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30C8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E70B16"/>
    <w:rPr>
      <w:rFonts w:ascii="Arial" w:hAnsi="Arial" w:cs="Arial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E70B16"/>
    <w:rPr>
      <w:rFonts w:ascii="Arial" w:hAnsi="Arial" w:cs="Arial"/>
      <w:i/>
      <w:iCs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E70B16"/>
    <w:rPr>
      <w:rFonts w:ascii="Arial" w:hAnsi="Arial" w:cs="Arial"/>
      <w:b/>
      <w:bCs/>
      <w:caps/>
      <w:sz w:val="28"/>
      <w:szCs w:val="36"/>
      <w:lang w:eastAsia="en-US"/>
    </w:rPr>
  </w:style>
  <w:style w:type="character" w:styleId="CommentReference">
    <w:name w:val="annotation reference"/>
    <w:basedOn w:val="DefaultParagraphFont"/>
    <w:rsid w:val="005E04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E04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E04D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E04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E04D6"/>
    <w:rPr>
      <w:b/>
      <w:bCs/>
      <w:lang w:val="en-US" w:eastAsia="en-US"/>
    </w:rPr>
  </w:style>
  <w:style w:type="character" w:styleId="Hyperlink">
    <w:name w:val="Hyperlink"/>
    <w:basedOn w:val="DefaultParagraphFont"/>
    <w:rsid w:val="00587F1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104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BE"/>
    <w:rPr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E70B16"/>
    <w:pPr>
      <w:keepNext/>
      <w:jc w:val="right"/>
      <w:outlineLvl w:val="5"/>
    </w:pPr>
    <w:rPr>
      <w:rFonts w:ascii="Arial" w:hAnsi="Arial" w:cs="Arial"/>
      <w:b/>
      <w:bCs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E70B16"/>
    <w:pPr>
      <w:keepNext/>
      <w:jc w:val="center"/>
      <w:outlineLvl w:val="6"/>
    </w:pPr>
    <w:rPr>
      <w:rFonts w:ascii="Arial" w:hAnsi="Arial" w:cs="Arial"/>
      <w:i/>
      <w:iCs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E70B16"/>
    <w:pPr>
      <w:keepNext/>
      <w:jc w:val="center"/>
      <w:outlineLvl w:val="7"/>
    </w:pPr>
    <w:rPr>
      <w:rFonts w:ascii="Arial" w:hAnsi="Arial" w:cs="Arial"/>
      <w:b/>
      <w:bCs/>
      <w:caps/>
      <w:sz w:val="28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167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670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167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700"/>
    <w:rPr>
      <w:sz w:val="24"/>
      <w:szCs w:val="24"/>
    </w:rPr>
  </w:style>
  <w:style w:type="character" w:styleId="Strong">
    <w:name w:val="Strong"/>
    <w:basedOn w:val="DefaultParagraphFont"/>
    <w:qFormat/>
    <w:rsid w:val="008B6D78"/>
    <w:rPr>
      <w:b/>
      <w:bCs/>
    </w:rPr>
  </w:style>
  <w:style w:type="paragraph" w:styleId="BalloonText">
    <w:name w:val="Balloon Text"/>
    <w:basedOn w:val="Normal"/>
    <w:link w:val="BalloonTextChar"/>
    <w:rsid w:val="00F53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30C8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E70B16"/>
    <w:rPr>
      <w:rFonts w:ascii="Arial" w:hAnsi="Arial" w:cs="Arial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E70B16"/>
    <w:rPr>
      <w:rFonts w:ascii="Arial" w:hAnsi="Arial" w:cs="Arial"/>
      <w:i/>
      <w:iCs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E70B16"/>
    <w:rPr>
      <w:rFonts w:ascii="Arial" w:hAnsi="Arial" w:cs="Arial"/>
      <w:b/>
      <w:bCs/>
      <w:caps/>
      <w:sz w:val="28"/>
      <w:szCs w:val="36"/>
      <w:lang w:eastAsia="en-US"/>
    </w:rPr>
  </w:style>
  <w:style w:type="character" w:styleId="CommentReference">
    <w:name w:val="annotation reference"/>
    <w:basedOn w:val="DefaultParagraphFont"/>
    <w:rsid w:val="005E04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E04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E04D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E04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E04D6"/>
    <w:rPr>
      <w:b/>
      <w:bCs/>
      <w:lang w:val="en-US" w:eastAsia="en-US"/>
    </w:rPr>
  </w:style>
  <w:style w:type="character" w:styleId="Hyperlink">
    <w:name w:val="Hyperlink"/>
    <w:basedOn w:val="DefaultParagraphFont"/>
    <w:rsid w:val="00587F1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10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cbru@le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58014-E6A6-431A-AC98-7A6143692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E6B02E32.dotm</Template>
  <TotalTime>20</TotalTime>
  <Pages>1</Pages>
  <Words>317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Leong</dc:creator>
  <cp:lastModifiedBy>epb2</cp:lastModifiedBy>
  <cp:revision>3</cp:revision>
  <cp:lastPrinted>2014-02-06T14:26:00Z</cp:lastPrinted>
  <dcterms:created xsi:type="dcterms:W3CDTF">2014-02-06T14:08:00Z</dcterms:created>
  <dcterms:modified xsi:type="dcterms:W3CDTF">2014-02-06T14:28:00Z</dcterms:modified>
</cp:coreProperties>
</file>